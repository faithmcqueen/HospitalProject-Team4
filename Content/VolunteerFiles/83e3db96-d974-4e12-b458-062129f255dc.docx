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0298C" w:rsidRPr="004619CD" w:rsidRDefault="0030298C">
      <w:pPr>
        <w:rPr>
          <w:lang w:val="en-GB"/>
        </w:rPr>
      </w:pPr>
    </w:p>
    <w:p w:rsidR="0030298C" w:rsidRPr="00CA5945" w:rsidRDefault="007032CB" w:rsidP="007032CB">
      <w:pPr>
        <w:pStyle w:val="TitleRow1"/>
        <w:tabs>
          <w:tab w:val="left" w:pos="2835"/>
        </w:tabs>
        <w:rPr>
          <w:lang w:val="en-GB"/>
        </w:rPr>
      </w:pPr>
      <w:r w:rsidRPr="00CA5945">
        <w:rPr>
          <w:lang w:val="en-GB"/>
        </w:rPr>
        <w:t>Application:</w:t>
      </w:r>
      <w:r w:rsidR="0030298C" w:rsidRPr="00CA5945">
        <w:rPr>
          <w:lang w:val="en-GB"/>
        </w:rPr>
        <w:tab/>
      </w:r>
      <w:r w:rsidR="008C6989">
        <w:rPr>
          <w:lang w:val="en-GB"/>
        </w:rPr>
        <w:t>Riverside HealthCare</w:t>
      </w:r>
    </w:p>
    <w:p w:rsidR="00697C83" w:rsidRDefault="0030298C">
      <w:pPr>
        <w:tabs>
          <w:tab w:val="left" w:pos="2835"/>
        </w:tabs>
        <w:spacing w:before="60" w:after="60"/>
        <w:rPr>
          <w:rFonts w:ascii="UBSHeadline" w:hAnsi="UBSHeadline"/>
          <w:sz w:val="44"/>
          <w:lang w:val="en-GB"/>
        </w:rPr>
      </w:pPr>
      <w:r w:rsidRPr="00CA5945">
        <w:rPr>
          <w:rFonts w:ascii="UBSHeadline" w:hAnsi="UBSHeadline"/>
          <w:sz w:val="44"/>
          <w:lang w:val="en-GB"/>
        </w:rPr>
        <w:t>Package</w:t>
      </w:r>
      <w:r w:rsidR="006F5D49" w:rsidRPr="00CA5945">
        <w:rPr>
          <w:rFonts w:ascii="UBSHeadline" w:hAnsi="UBSHeadline"/>
          <w:sz w:val="44"/>
          <w:lang w:val="en-GB"/>
        </w:rPr>
        <w:t>(s)</w:t>
      </w:r>
      <w:r w:rsidRPr="00CA5945">
        <w:rPr>
          <w:rFonts w:ascii="UBSHeadline" w:hAnsi="UBSHeadline"/>
          <w:sz w:val="44"/>
          <w:lang w:val="en-GB"/>
        </w:rPr>
        <w:t xml:space="preserve">: </w:t>
      </w:r>
      <w:r w:rsidRPr="00CA5945">
        <w:rPr>
          <w:rFonts w:ascii="UBSHeadline" w:hAnsi="UBSHeadline"/>
          <w:sz w:val="44"/>
          <w:lang w:val="en-GB"/>
        </w:rPr>
        <w:tab/>
      </w:r>
      <w:r w:rsidR="006143BB">
        <w:rPr>
          <w:rFonts w:ascii="UBSHeadline" w:hAnsi="UBSHeadline"/>
          <w:sz w:val="44"/>
          <w:lang w:val="en-GB"/>
        </w:rPr>
        <w:t>Volunteer recruitment</w:t>
      </w:r>
    </w:p>
    <w:p w:rsidR="0030298C" w:rsidRPr="00CA5945" w:rsidRDefault="007032CB">
      <w:pPr>
        <w:tabs>
          <w:tab w:val="left" w:pos="2835"/>
        </w:tabs>
        <w:spacing w:before="60" w:after="60"/>
        <w:rPr>
          <w:rFonts w:ascii="UBSHeadline" w:hAnsi="UBSHeadline"/>
          <w:sz w:val="28"/>
          <w:szCs w:val="28"/>
          <w:lang w:val="en-GB"/>
        </w:rPr>
      </w:pPr>
      <w:r w:rsidRPr="00CA5945">
        <w:rPr>
          <w:rFonts w:ascii="UBSHeadline" w:hAnsi="UBSHeadline"/>
          <w:sz w:val="44"/>
          <w:lang w:val="en-GB"/>
        </w:rPr>
        <w:t>Platform</w:t>
      </w:r>
      <w:r w:rsidR="0030298C" w:rsidRPr="00CA5945">
        <w:rPr>
          <w:rFonts w:ascii="UBSHeadline" w:hAnsi="UBSHeadline"/>
          <w:sz w:val="44"/>
          <w:lang w:val="en-GB"/>
        </w:rPr>
        <w:t xml:space="preserve">: </w:t>
      </w:r>
      <w:r w:rsidR="0030298C" w:rsidRPr="00CA5945">
        <w:rPr>
          <w:rFonts w:ascii="UBSHeadline" w:hAnsi="UBSHeadline"/>
          <w:sz w:val="44"/>
          <w:lang w:val="en-GB"/>
        </w:rPr>
        <w:tab/>
      </w:r>
      <w:r w:rsidR="00B261F6">
        <w:rPr>
          <w:rFonts w:ascii="UBSHeadline" w:hAnsi="UBSHeadline"/>
          <w:sz w:val="44"/>
          <w:lang w:val="en-GB"/>
        </w:rPr>
        <w:t>Website</w:t>
      </w:r>
      <w:r w:rsidR="00EE2A9D" w:rsidRPr="00CA5945">
        <w:rPr>
          <w:rFonts w:ascii="UBSHeadline" w:hAnsi="UBSHeadline"/>
          <w:vanish/>
          <w:sz w:val="28"/>
          <w:szCs w:val="28"/>
          <w:lang w:val="en-GB"/>
        </w:rPr>
        <w:t>Please fill out the version</w:t>
      </w:r>
    </w:p>
    <w:p w:rsidR="0030298C" w:rsidRPr="00CA5945" w:rsidRDefault="0030298C">
      <w:pPr>
        <w:rPr>
          <w:rFonts w:ascii="UBSHeadline" w:hAnsi="UBSHeadline"/>
          <w:sz w:val="36"/>
          <w:lang w:val="en-GB"/>
        </w:rPr>
      </w:pPr>
    </w:p>
    <w:p w:rsidR="0030298C" w:rsidRPr="00CA5945" w:rsidRDefault="004619CD">
      <w:pPr>
        <w:spacing w:before="960" w:after="480"/>
        <w:rPr>
          <w:sz w:val="32"/>
          <w:lang w:val="en-GB"/>
        </w:rPr>
      </w:pPr>
      <w:r w:rsidRPr="00CA5945">
        <w:rPr>
          <w:sz w:val="32"/>
          <w:lang w:val="en-GB"/>
        </w:rPr>
        <w:t>Table of Contents</w:t>
      </w:r>
    </w:p>
    <w:p w:rsidR="005938AB" w:rsidRPr="009D51C0" w:rsidRDefault="0030298C">
      <w:pPr>
        <w:pStyle w:val="TOC1"/>
        <w:rPr>
          <w:rFonts w:ascii="Calibri" w:hAnsi="Calibri"/>
          <w:b w:val="0"/>
          <w:sz w:val="22"/>
          <w:szCs w:val="22"/>
          <w:lang w:val="en-US" w:eastAsia="en-US"/>
        </w:rPr>
      </w:pPr>
      <w:r w:rsidRPr="00CA5945">
        <w:rPr>
          <w:noProof w:val="0"/>
          <w:lang w:val="en-GB"/>
        </w:rPr>
        <w:fldChar w:fldCharType="begin"/>
      </w:r>
      <w:r w:rsidRPr="00CA5945">
        <w:rPr>
          <w:noProof w:val="0"/>
          <w:lang w:val="en-GB"/>
        </w:rPr>
        <w:instrText xml:space="preserve"> TOC \o "1-2" </w:instrText>
      </w:r>
      <w:r w:rsidRPr="00CA5945">
        <w:rPr>
          <w:noProof w:val="0"/>
          <w:lang w:val="en-GB"/>
        </w:rPr>
        <w:fldChar w:fldCharType="separate"/>
      </w:r>
      <w:r w:rsidR="005938AB" w:rsidRPr="00CA5945">
        <w:rPr>
          <w:lang w:val="en-GB"/>
        </w:rPr>
        <w:t>1.</w:t>
      </w:r>
      <w:r w:rsidR="005938AB" w:rsidRPr="009D51C0">
        <w:rPr>
          <w:rFonts w:ascii="Calibri" w:hAnsi="Calibri"/>
          <w:b w:val="0"/>
          <w:sz w:val="22"/>
          <w:szCs w:val="22"/>
          <w:lang w:val="en-US" w:eastAsia="en-US"/>
        </w:rPr>
        <w:tab/>
      </w:r>
      <w:r w:rsidR="005938AB" w:rsidRPr="00CA5945">
        <w:rPr>
          <w:lang w:val="en-GB"/>
        </w:rPr>
        <w:t>Test Case Sign-off</w:t>
      </w:r>
      <w:r w:rsidR="005938AB" w:rsidRPr="00CA5945">
        <w:tab/>
      </w:r>
      <w:r w:rsidR="005938AB" w:rsidRPr="00CA5945">
        <w:fldChar w:fldCharType="begin"/>
      </w:r>
      <w:r w:rsidR="005938AB" w:rsidRPr="00CA5945">
        <w:instrText xml:space="preserve"> PAGEREF _Toc256629145 \h </w:instrText>
      </w:r>
      <w:r w:rsidR="005938AB" w:rsidRPr="00CA5945">
        <w:fldChar w:fldCharType="separate"/>
      </w:r>
      <w:r w:rsidR="005938AB" w:rsidRPr="00CA5945">
        <w:t>2</w:t>
      </w:r>
      <w:r w:rsidR="005938AB" w:rsidRPr="00CA5945">
        <w:fldChar w:fldCharType="end"/>
      </w:r>
    </w:p>
    <w:p w:rsidR="005938AB" w:rsidRPr="009D51C0" w:rsidRDefault="005938AB">
      <w:pPr>
        <w:pStyle w:val="TOC1"/>
        <w:rPr>
          <w:rFonts w:ascii="Calibri" w:hAnsi="Calibri"/>
          <w:b w:val="0"/>
          <w:sz w:val="22"/>
          <w:szCs w:val="22"/>
          <w:lang w:val="en-US" w:eastAsia="en-US"/>
        </w:rPr>
      </w:pPr>
      <w:r w:rsidRPr="00CA5945">
        <w:rPr>
          <w:lang w:val="en-GB"/>
        </w:rPr>
        <w:t>2.</w:t>
      </w:r>
      <w:r w:rsidRPr="009D51C0">
        <w:rPr>
          <w:rFonts w:ascii="Calibri" w:hAnsi="Calibri"/>
          <w:b w:val="0"/>
          <w:sz w:val="22"/>
          <w:szCs w:val="22"/>
          <w:lang w:val="en-US" w:eastAsia="en-US"/>
        </w:rPr>
        <w:tab/>
      </w:r>
      <w:r w:rsidRPr="00CA5945">
        <w:rPr>
          <w:lang w:val="en-GB"/>
        </w:rPr>
        <w:t>Requirement Verification</w:t>
      </w:r>
      <w:r w:rsidRPr="00CA5945">
        <w:tab/>
      </w:r>
      <w:r w:rsidRPr="00CA5945">
        <w:fldChar w:fldCharType="begin"/>
      </w:r>
      <w:r w:rsidRPr="00CA5945">
        <w:instrText xml:space="preserve"> PAGEREF _Toc256629146 \h </w:instrText>
      </w:r>
      <w:r w:rsidRPr="00CA5945">
        <w:fldChar w:fldCharType="separate"/>
      </w:r>
      <w:r w:rsidRPr="00CA5945">
        <w:t>2</w:t>
      </w:r>
      <w:r w:rsidRPr="00CA5945">
        <w:fldChar w:fldCharType="end"/>
      </w:r>
    </w:p>
    <w:p w:rsidR="005938AB" w:rsidRPr="009D51C0" w:rsidRDefault="005938AB">
      <w:pPr>
        <w:pStyle w:val="TOC1"/>
        <w:rPr>
          <w:rFonts w:ascii="Calibri" w:hAnsi="Calibri"/>
          <w:b w:val="0"/>
          <w:sz w:val="22"/>
          <w:szCs w:val="22"/>
          <w:lang w:val="en-US" w:eastAsia="en-US"/>
        </w:rPr>
      </w:pPr>
      <w:r w:rsidRPr="00CA5945">
        <w:rPr>
          <w:lang w:val="en-GB"/>
        </w:rPr>
        <w:t>3.</w:t>
      </w:r>
      <w:r w:rsidRPr="009D51C0">
        <w:rPr>
          <w:rFonts w:ascii="Calibri" w:hAnsi="Calibri"/>
          <w:b w:val="0"/>
          <w:sz w:val="22"/>
          <w:szCs w:val="22"/>
          <w:lang w:val="en-US" w:eastAsia="en-US"/>
        </w:rPr>
        <w:tab/>
      </w:r>
      <w:r w:rsidRPr="00CA5945">
        <w:rPr>
          <w:lang w:val="en-GB"/>
        </w:rPr>
        <w:t>Signatures</w:t>
      </w:r>
      <w:r w:rsidRPr="00CA5945">
        <w:tab/>
      </w:r>
      <w:r w:rsidRPr="00CA5945">
        <w:fldChar w:fldCharType="begin"/>
      </w:r>
      <w:r w:rsidRPr="00CA5945">
        <w:instrText xml:space="preserve"> PAGEREF _Toc256629147 \h </w:instrText>
      </w:r>
      <w:r w:rsidRPr="00CA5945">
        <w:fldChar w:fldCharType="separate"/>
      </w:r>
      <w:r w:rsidRPr="00CA5945">
        <w:t>2</w:t>
      </w:r>
      <w:r w:rsidRPr="00CA5945">
        <w:fldChar w:fldCharType="end"/>
      </w:r>
    </w:p>
    <w:p w:rsidR="005938AB" w:rsidRPr="009D51C0" w:rsidRDefault="005938AB">
      <w:pPr>
        <w:pStyle w:val="TOC1"/>
        <w:rPr>
          <w:rFonts w:ascii="Calibri" w:hAnsi="Calibri"/>
          <w:b w:val="0"/>
          <w:sz w:val="22"/>
          <w:szCs w:val="22"/>
          <w:lang w:val="en-US" w:eastAsia="en-US"/>
        </w:rPr>
      </w:pPr>
      <w:r w:rsidRPr="00CA5945">
        <w:rPr>
          <w:lang w:val="en-GB"/>
        </w:rPr>
        <w:t>4.</w:t>
      </w:r>
      <w:r w:rsidRPr="009D51C0">
        <w:rPr>
          <w:rFonts w:ascii="Calibri" w:hAnsi="Calibri"/>
          <w:b w:val="0"/>
          <w:sz w:val="22"/>
          <w:szCs w:val="22"/>
          <w:lang w:val="en-US" w:eastAsia="en-US"/>
        </w:rPr>
        <w:tab/>
      </w:r>
      <w:r w:rsidRPr="00CA5945">
        <w:rPr>
          <w:lang w:val="en-GB"/>
        </w:rPr>
        <w:t>Test Environment</w:t>
      </w:r>
      <w:r w:rsidRPr="00CA5945">
        <w:tab/>
      </w:r>
      <w:r w:rsidRPr="00CA5945">
        <w:fldChar w:fldCharType="begin"/>
      </w:r>
      <w:r w:rsidRPr="00CA5945">
        <w:instrText xml:space="preserve"> PAGEREF _Toc256629148 \h </w:instrText>
      </w:r>
      <w:r w:rsidRPr="00CA5945">
        <w:fldChar w:fldCharType="separate"/>
      </w:r>
      <w:r w:rsidRPr="00CA5945">
        <w:t>3</w:t>
      </w:r>
      <w:r w:rsidRPr="00CA5945">
        <w:fldChar w:fldCharType="end"/>
      </w:r>
    </w:p>
    <w:p w:rsidR="005938AB" w:rsidRPr="009D51C0" w:rsidRDefault="005938AB">
      <w:pPr>
        <w:pStyle w:val="TOC1"/>
        <w:rPr>
          <w:rFonts w:ascii="Calibri" w:hAnsi="Calibri"/>
          <w:b w:val="0"/>
          <w:sz w:val="22"/>
          <w:szCs w:val="22"/>
          <w:lang w:val="en-US" w:eastAsia="en-US"/>
        </w:rPr>
      </w:pPr>
      <w:r w:rsidRPr="00CA5945">
        <w:rPr>
          <w:lang w:val="en-GB"/>
        </w:rPr>
        <w:t>5.</w:t>
      </w:r>
      <w:r w:rsidRPr="009D51C0">
        <w:rPr>
          <w:rFonts w:ascii="Calibri" w:hAnsi="Calibri"/>
          <w:b w:val="0"/>
          <w:sz w:val="22"/>
          <w:szCs w:val="22"/>
          <w:lang w:val="en-US" w:eastAsia="en-US"/>
        </w:rPr>
        <w:tab/>
      </w:r>
      <w:r w:rsidRPr="00CA5945">
        <w:rPr>
          <w:lang w:val="en-GB"/>
        </w:rPr>
        <w:t>Standard Product Tests (Basic Functions)</w:t>
      </w:r>
      <w:r w:rsidRPr="00CA5945">
        <w:tab/>
      </w:r>
      <w:r w:rsidRPr="00CA5945">
        <w:fldChar w:fldCharType="begin"/>
      </w:r>
      <w:r w:rsidRPr="00CA5945">
        <w:instrText xml:space="preserve"> PAGEREF _Toc256629149 \h </w:instrText>
      </w:r>
      <w:r w:rsidRPr="00CA5945">
        <w:fldChar w:fldCharType="separate"/>
      </w:r>
      <w:r w:rsidRPr="00CA5945">
        <w:t>3</w:t>
      </w:r>
      <w:r w:rsidRPr="00CA5945">
        <w:fldChar w:fldCharType="end"/>
      </w:r>
    </w:p>
    <w:p w:rsidR="005938AB" w:rsidRPr="009D51C0" w:rsidRDefault="005938AB">
      <w:pPr>
        <w:pStyle w:val="TOC1"/>
        <w:rPr>
          <w:rFonts w:ascii="Calibri" w:hAnsi="Calibri"/>
          <w:b w:val="0"/>
          <w:sz w:val="22"/>
          <w:szCs w:val="22"/>
          <w:lang w:val="en-US" w:eastAsia="en-US"/>
        </w:rPr>
      </w:pPr>
      <w:r w:rsidRPr="00CA5945">
        <w:rPr>
          <w:lang w:val="en-GB"/>
        </w:rPr>
        <w:t>6.</w:t>
      </w:r>
      <w:r w:rsidRPr="009D51C0">
        <w:rPr>
          <w:rFonts w:ascii="Calibri" w:hAnsi="Calibri"/>
          <w:b w:val="0"/>
          <w:sz w:val="22"/>
          <w:szCs w:val="22"/>
          <w:lang w:val="en-US" w:eastAsia="en-US"/>
        </w:rPr>
        <w:tab/>
      </w:r>
      <w:r w:rsidRPr="00CA5945">
        <w:rPr>
          <w:lang w:val="en-GB"/>
        </w:rPr>
        <w:t>Problem Description</w:t>
      </w:r>
      <w:r w:rsidRPr="00CA5945">
        <w:tab/>
      </w:r>
      <w:r w:rsidRPr="00CA5945">
        <w:fldChar w:fldCharType="begin"/>
      </w:r>
      <w:r w:rsidRPr="00CA5945">
        <w:instrText xml:space="preserve"> PAGEREF _Toc256629150 \h </w:instrText>
      </w:r>
      <w:r w:rsidRPr="00CA5945">
        <w:fldChar w:fldCharType="separate"/>
      </w:r>
      <w:r w:rsidRPr="00CA5945">
        <w:t>7</w:t>
      </w:r>
      <w:r w:rsidRPr="00CA5945">
        <w:fldChar w:fldCharType="end"/>
      </w:r>
    </w:p>
    <w:p w:rsidR="0030298C" w:rsidRPr="00CA5945" w:rsidRDefault="0030298C">
      <w:pPr>
        <w:pStyle w:val="TOC1"/>
        <w:rPr>
          <w:b w:val="0"/>
          <w:noProof w:val="0"/>
          <w:lang w:val="en-GB"/>
        </w:rPr>
      </w:pPr>
      <w:r w:rsidRPr="00CA5945">
        <w:rPr>
          <w:noProof w:val="0"/>
          <w:lang w:val="en-GB"/>
        </w:rPr>
        <w:fldChar w:fldCharType="end"/>
      </w:r>
    </w:p>
    <w:p w:rsidR="001A11BA" w:rsidRPr="00CA5945" w:rsidRDefault="0030298C">
      <w:pPr>
        <w:pStyle w:val="Heading1"/>
        <w:rPr>
          <w:lang w:val="en-GB"/>
        </w:rPr>
      </w:pPr>
      <w:r w:rsidRPr="00CA5945">
        <w:rPr>
          <w:lang w:val="en-GB"/>
        </w:rPr>
        <w:br w:type="page"/>
      </w:r>
      <w:bookmarkStart w:id="0" w:name="_Toc256629145"/>
      <w:r w:rsidR="008C631C" w:rsidRPr="00CA5945">
        <w:rPr>
          <w:lang w:val="en-GB"/>
        </w:rPr>
        <w:lastRenderedPageBreak/>
        <w:t>Test Case</w:t>
      </w:r>
      <w:r w:rsidR="001A11BA" w:rsidRPr="00CA5945">
        <w:rPr>
          <w:lang w:val="en-GB"/>
        </w:rPr>
        <w:t xml:space="preserve"> Sign-off</w:t>
      </w:r>
      <w:bookmarkEnd w:id="0"/>
    </w:p>
    <w:p w:rsidR="000C6D17" w:rsidRPr="000C6D17" w:rsidRDefault="000348C0" w:rsidP="006F75A9">
      <w:pPr>
        <w:rPr>
          <w:snapToGrid w:val="0"/>
          <w:color w:val="000000"/>
          <w:lang w:val="en-GB" w:eastAsia="en-US"/>
        </w:rPr>
      </w:pPr>
      <w:r>
        <w:rPr>
          <w:snapToGrid w:val="0"/>
          <w:color w:val="000000"/>
          <w:lang w:val="en-GB" w:eastAsia="en-US"/>
        </w:rPr>
        <w:t xml:space="preserve">Volunteer recruitment </w:t>
      </w:r>
      <w:r w:rsidR="00F802F2">
        <w:rPr>
          <w:snapToGrid w:val="0"/>
          <w:color w:val="000000"/>
          <w:lang w:val="en-GB" w:eastAsia="en-US"/>
        </w:rPr>
        <w:t xml:space="preserve">will </w:t>
      </w:r>
      <w:r w:rsidR="00633D80">
        <w:rPr>
          <w:snapToGrid w:val="0"/>
          <w:color w:val="000000"/>
          <w:lang w:val="en-GB" w:eastAsia="en-US"/>
        </w:rPr>
        <w:t xml:space="preserve">inherit the master </w:t>
      </w:r>
      <w:r w:rsidR="003515EA">
        <w:rPr>
          <w:snapToGrid w:val="0"/>
          <w:color w:val="000000"/>
          <w:lang w:val="en-GB" w:eastAsia="en-US"/>
        </w:rPr>
        <w:t xml:space="preserve">page for all the CRUD activities. </w:t>
      </w:r>
      <w:r w:rsidR="00E83722">
        <w:rPr>
          <w:snapToGrid w:val="0"/>
          <w:color w:val="000000"/>
          <w:lang w:val="en-GB" w:eastAsia="en-US"/>
        </w:rPr>
        <w:t xml:space="preserve">The </w:t>
      </w:r>
      <w:r w:rsidR="008F08BE">
        <w:rPr>
          <w:snapToGrid w:val="0"/>
          <w:color w:val="000000"/>
          <w:lang w:val="en-GB" w:eastAsia="en-US"/>
        </w:rPr>
        <w:t>comparison of layout and the</w:t>
      </w:r>
      <w:r w:rsidR="00E83722">
        <w:rPr>
          <w:snapToGrid w:val="0"/>
          <w:color w:val="000000"/>
          <w:lang w:val="en-GB" w:eastAsia="en-US"/>
        </w:rPr>
        <w:t xml:space="preserve"> mock-up</w:t>
      </w:r>
      <w:r w:rsidR="008F08BE">
        <w:rPr>
          <w:snapToGrid w:val="0"/>
          <w:color w:val="000000"/>
          <w:lang w:val="en-GB" w:eastAsia="en-US"/>
        </w:rPr>
        <w:t xml:space="preserve"> is an important part because the font size, family, images, colors will be consistent in both models. </w:t>
      </w:r>
    </w:p>
    <w:p w:rsidR="006F75A9" w:rsidRPr="00D566B6" w:rsidRDefault="001A11BA" w:rsidP="006F75A9">
      <w:pPr>
        <w:rPr>
          <w:snapToGrid w:val="0"/>
          <w:lang w:val="en-GB" w:eastAsia="en-US"/>
        </w:rPr>
      </w:pPr>
      <w:r w:rsidRPr="00CA5945">
        <w:rPr>
          <w:snapToGrid w:val="0"/>
          <w:color w:val="000000"/>
          <w:lang w:val="en-GB" w:eastAsia="en-US"/>
        </w:rPr>
        <w:br/>
      </w:r>
      <w:r w:rsidR="006F75A9" w:rsidRPr="00D566B6">
        <w:rPr>
          <w:snapToGrid w:val="0"/>
          <w:lang w:val="en-GB" w:eastAsia="en-US"/>
        </w:rPr>
        <w:t xml:space="preserve">Sign off by:  </w:t>
      </w:r>
      <w:r w:rsidR="006F75A9" w:rsidRPr="00D566B6">
        <w:rPr>
          <w:snapToGrid w:val="0"/>
          <w:u w:val="single"/>
          <w:lang w:val="en-GB" w:eastAsia="en-US"/>
        </w:rPr>
        <w:t>Test Engineer Sean Doyle</w:t>
      </w:r>
    </w:p>
    <w:p w:rsidR="001A11BA" w:rsidRPr="00CA5945" w:rsidRDefault="001A11BA" w:rsidP="001A11BA">
      <w:pPr>
        <w:rPr>
          <w:snapToGrid w:val="0"/>
          <w:color w:val="000000"/>
          <w:lang w:val="en-GB" w:eastAsia="en-US"/>
        </w:rPr>
      </w:pPr>
    </w:p>
    <w:p w:rsidR="001A11BA" w:rsidRPr="00CA5945" w:rsidRDefault="008C76DA" w:rsidP="001A11BA">
      <w:pPr>
        <w:tabs>
          <w:tab w:val="left" w:pos="426"/>
        </w:tabs>
        <w:spacing w:line="360" w:lineRule="auto"/>
        <w:ind w:left="2381"/>
        <w:rPr>
          <w:snapToGrid w:val="0"/>
          <w:color w:val="000000"/>
          <w:lang w:val="en-GB" w:eastAsia="en-US"/>
        </w:rPr>
      </w:pPr>
      <w:r>
        <w:rPr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n-GB"/>
        </w:rPr>
        <w:instrText xml:space="preserve"> FORMCHECKBOX </w:instrText>
      </w:r>
      <w:r w:rsidR="00BB1E5B">
        <w:rPr>
          <w:lang w:val="en-GB"/>
        </w:rPr>
      </w:r>
      <w:r w:rsidR="00BB1E5B">
        <w:rPr>
          <w:lang w:val="en-GB"/>
        </w:rPr>
        <w:fldChar w:fldCharType="separate"/>
      </w:r>
      <w:r>
        <w:rPr>
          <w:lang w:val="en-GB"/>
        </w:rPr>
        <w:fldChar w:fldCharType="end"/>
      </w:r>
      <w:r w:rsidR="001A11BA" w:rsidRPr="00CA5945">
        <w:rPr>
          <w:lang w:val="en-GB"/>
        </w:rPr>
        <w:tab/>
      </w:r>
      <w:r w:rsidR="001A11BA" w:rsidRPr="00CA5945">
        <w:rPr>
          <w:b/>
          <w:emboss/>
          <w:snapToGrid w:val="0"/>
          <w:color w:val="008000"/>
          <w:szCs w:val="21"/>
          <w:lang w:val="en-GB"/>
        </w:rPr>
        <w:t>R</w:t>
      </w:r>
      <w:r w:rsidR="001A11BA" w:rsidRPr="00CA5945">
        <w:rPr>
          <w:b/>
          <w:emboss/>
          <w:snapToGrid w:val="0"/>
          <w:color w:val="008000"/>
          <w:szCs w:val="21"/>
          <w:lang w:val="en-GB" w:eastAsia="en-US"/>
        </w:rPr>
        <w:t>eady</w:t>
      </w:r>
      <w:r w:rsidR="001A11BA" w:rsidRPr="00CA5945">
        <w:rPr>
          <w:snapToGrid w:val="0"/>
          <w:color w:val="000000"/>
          <w:lang w:val="en-GB" w:eastAsia="en-US"/>
        </w:rPr>
        <w:t xml:space="preserve"> for delivery</w:t>
      </w:r>
    </w:p>
    <w:p w:rsidR="00F47C5B" w:rsidRPr="00CA5945" w:rsidRDefault="001A11BA" w:rsidP="003B5F96">
      <w:pPr>
        <w:tabs>
          <w:tab w:val="left" w:pos="426"/>
        </w:tabs>
        <w:spacing w:line="360" w:lineRule="auto"/>
        <w:ind w:left="2381"/>
        <w:rPr>
          <w:snapToGrid w:val="0"/>
          <w:color w:val="000000"/>
          <w:lang w:val="en-GB" w:eastAsia="en-US"/>
        </w:rPr>
      </w:pPr>
      <w:r w:rsidRPr="00CA5945">
        <w:rPr>
          <w:snapToGrid w:val="0"/>
          <w:color w:val="000000"/>
          <w:lang w:val="en-GB" w:eastAsia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A5945">
        <w:rPr>
          <w:snapToGrid w:val="0"/>
          <w:color w:val="000000"/>
          <w:lang w:val="en-GB" w:eastAsia="en-US"/>
        </w:rPr>
        <w:instrText xml:space="preserve"> FORMCHECKBOX </w:instrText>
      </w:r>
      <w:r w:rsidR="00BB1E5B">
        <w:rPr>
          <w:snapToGrid w:val="0"/>
          <w:color w:val="000000"/>
          <w:lang w:val="en-GB" w:eastAsia="en-US"/>
        </w:rPr>
      </w:r>
      <w:r w:rsidR="00BB1E5B">
        <w:rPr>
          <w:snapToGrid w:val="0"/>
          <w:color w:val="000000"/>
          <w:lang w:val="en-GB" w:eastAsia="en-US"/>
        </w:rPr>
        <w:fldChar w:fldCharType="separate"/>
      </w:r>
      <w:r w:rsidRPr="00CA5945">
        <w:rPr>
          <w:snapToGrid w:val="0"/>
          <w:color w:val="000000"/>
          <w:lang w:val="en-GB" w:eastAsia="en-US"/>
        </w:rPr>
        <w:fldChar w:fldCharType="end"/>
      </w:r>
      <w:r w:rsidRPr="00CA5945">
        <w:rPr>
          <w:snapToGrid w:val="0"/>
          <w:color w:val="000000"/>
          <w:lang w:val="en-GB" w:eastAsia="en-US"/>
        </w:rPr>
        <w:tab/>
      </w:r>
      <w:r w:rsidRPr="00CA5945">
        <w:rPr>
          <w:b/>
          <w:emboss/>
          <w:snapToGrid w:val="0"/>
          <w:color w:val="FF9900"/>
          <w:szCs w:val="21"/>
          <w:lang w:val="en-GB" w:eastAsia="en-US"/>
        </w:rPr>
        <w:t>Ready</w:t>
      </w:r>
      <w:r w:rsidRPr="00CA5945">
        <w:rPr>
          <w:b/>
          <w:snapToGrid w:val="0"/>
          <w:color w:val="FF9900"/>
          <w:lang w:val="en-GB" w:eastAsia="en-US"/>
        </w:rPr>
        <w:t xml:space="preserve"> </w:t>
      </w:r>
      <w:r w:rsidRPr="00CA5945">
        <w:rPr>
          <w:snapToGrid w:val="0"/>
          <w:color w:val="000000"/>
          <w:lang w:val="en-GB" w:eastAsia="en-US"/>
        </w:rPr>
        <w:t>for delivery with reservations</w:t>
      </w:r>
      <w:r w:rsidR="008C631C" w:rsidRPr="00CA5945">
        <w:rPr>
          <w:snapToGrid w:val="0"/>
          <w:color w:val="000000"/>
          <w:lang w:val="en-GB" w:eastAsia="en-US"/>
        </w:rPr>
        <w:t xml:space="preserve"> (see </w:t>
      </w:r>
      <w:r w:rsidR="008C631C" w:rsidRPr="00CA5945">
        <w:rPr>
          <w:i/>
          <w:snapToGrid w:val="0"/>
          <w:color w:val="000000"/>
          <w:lang w:val="en-GB" w:eastAsia="en-US"/>
        </w:rPr>
        <w:t>state document here</w:t>
      </w:r>
      <w:r w:rsidR="00050261" w:rsidRPr="00CA5945">
        <w:rPr>
          <w:snapToGrid w:val="0"/>
          <w:color w:val="000000"/>
          <w:lang w:val="en-GB" w:eastAsia="en-US"/>
        </w:rPr>
        <w:t>)</w:t>
      </w:r>
    </w:p>
    <w:p w:rsidR="001A11BA" w:rsidRPr="00CA5945" w:rsidRDefault="001A11BA" w:rsidP="003B5F96">
      <w:pPr>
        <w:tabs>
          <w:tab w:val="left" w:pos="426"/>
        </w:tabs>
        <w:spacing w:line="240" w:lineRule="atLeast"/>
        <w:ind w:left="2381"/>
        <w:rPr>
          <w:snapToGrid w:val="0"/>
          <w:color w:val="000000"/>
          <w:lang w:val="en-GB" w:eastAsia="en-US"/>
        </w:rPr>
      </w:pPr>
      <w:r w:rsidRPr="00CA5945">
        <w:rPr>
          <w:snapToGrid w:val="0"/>
          <w:color w:val="000000"/>
          <w:lang w:val="en-GB" w:eastAsia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CA5945">
        <w:rPr>
          <w:snapToGrid w:val="0"/>
          <w:color w:val="000000"/>
          <w:lang w:val="en-GB" w:eastAsia="en-US"/>
        </w:rPr>
        <w:instrText xml:space="preserve"> FORMCHECKBOX </w:instrText>
      </w:r>
      <w:r w:rsidR="00BB1E5B">
        <w:rPr>
          <w:snapToGrid w:val="0"/>
          <w:color w:val="000000"/>
          <w:lang w:val="en-GB" w:eastAsia="en-US"/>
        </w:rPr>
      </w:r>
      <w:r w:rsidR="00BB1E5B">
        <w:rPr>
          <w:snapToGrid w:val="0"/>
          <w:color w:val="000000"/>
          <w:lang w:val="en-GB" w:eastAsia="en-US"/>
        </w:rPr>
        <w:fldChar w:fldCharType="separate"/>
      </w:r>
      <w:r w:rsidRPr="00CA5945">
        <w:rPr>
          <w:snapToGrid w:val="0"/>
          <w:color w:val="000000"/>
          <w:lang w:val="en-GB" w:eastAsia="en-US"/>
        </w:rPr>
        <w:fldChar w:fldCharType="end"/>
      </w:r>
      <w:r w:rsidRPr="00CA5945">
        <w:rPr>
          <w:snapToGrid w:val="0"/>
          <w:color w:val="000000"/>
          <w:lang w:val="en-GB" w:eastAsia="en-US"/>
        </w:rPr>
        <w:tab/>
      </w:r>
      <w:r w:rsidRPr="00CA5945">
        <w:rPr>
          <w:b/>
          <w:emboss/>
          <w:snapToGrid w:val="0"/>
          <w:color w:val="FF0000"/>
          <w:szCs w:val="21"/>
          <w:lang w:val="en-GB" w:eastAsia="en-US"/>
        </w:rPr>
        <w:t>Not ready</w:t>
      </w:r>
      <w:r w:rsidRPr="00CA5945">
        <w:rPr>
          <w:snapToGrid w:val="0"/>
          <w:color w:val="000000"/>
          <w:lang w:val="en-GB" w:eastAsia="en-US"/>
        </w:rPr>
        <w:t xml:space="preserve"> for delivery</w:t>
      </w:r>
      <w:r w:rsidR="00050261" w:rsidRPr="00CA5945">
        <w:rPr>
          <w:snapToGrid w:val="0"/>
          <w:color w:val="000000"/>
          <w:lang w:val="en-GB" w:eastAsia="en-US"/>
        </w:rPr>
        <w:t xml:space="preserve"> </w:t>
      </w:r>
      <w:r w:rsidR="008C631C" w:rsidRPr="00CA5945">
        <w:rPr>
          <w:snapToGrid w:val="0"/>
          <w:color w:val="000000"/>
          <w:lang w:val="en-GB" w:eastAsia="en-US"/>
        </w:rPr>
        <w:t>(see</w:t>
      </w:r>
      <w:r w:rsidR="00D43984">
        <w:rPr>
          <w:snapToGrid w:val="0"/>
          <w:color w:val="000000"/>
          <w:lang w:val="en-GB" w:eastAsia="en-US"/>
        </w:rPr>
        <w:t xml:space="preserve"> </w:t>
      </w:r>
      <w:r w:rsidR="008C631C" w:rsidRPr="00CA5945">
        <w:rPr>
          <w:i/>
          <w:snapToGrid w:val="0"/>
          <w:color w:val="000000"/>
          <w:lang w:val="en-GB" w:eastAsia="en-US"/>
        </w:rPr>
        <w:t>state document here</w:t>
      </w:r>
      <w:r w:rsidR="00050261" w:rsidRPr="00CA5945">
        <w:rPr>
          <w:snapToGrid w:val="0"/>
          <w:color w:val="000000"/>
          <w:lang w:val="en-GB" w:eastAsia="en-US"/>
        </w:rPr>
        <w:t>)</w:t>
      </w:r>
    </w:p>
    <w:p w:rsidR="001A11BA" w:rsidRPr="00CA5945" w:rsidRDefault="001A11BA" w:rsidP="001A11BA">
      <w:pPr>
        <w:rPr>
          <w:lang w:val="en-GB"/>
        </w:rPr>
      </w:pPr>
    </w:p>
    <w:p w:rsidR="00327BFF" w:rsidRPr="00CA5945" w:rsidRDefault="00327BFF" w:rsidP="001A11BA">
      <w:pPr>
        <w:rPr>
          <w:lang w:val="en-GB"/>
        </w:rPr>
      </w:pPr>
    </w:p>
    <w:p w:rsidR="00852AA3" w:rsidRPr="00C924D3" w:rsidRDefault="0030298C" w:rsidP="00852AA3">
      <w:pPr>
        <w:pStyle w:val="Heading1"/>
        <w:rPr>
          <w:lang w:val="en-GB"/>
        </w:rPr>
      </w:pPr>
      <w:bookmarkStart w:id="1" w:name="_Toc256629146"/>
      <w:r w:rsidRPr="00CA5945">
        <w:rPr>
          <w:lang w:val="en-GB"/>
        </w:rPr>
        <w:t>Requirement</w:t>
      </w:r>
      <w:r w:rsidR="00E91D6A" w:rsidRPr="00CA5945">
        <w:rPr>
          <w:lang w:val="en-GB"/>
        </w:rPr>
        <w:t xml:space="preserve"> </w:t>
      </w:r>
      <w:r w:rsidR="00AC40E4" w:rsidRPr="00CA5945">
        <w:rPr>
          <w:lang w:val="en-GB"/>
        </w:rPr>
        <w:t>Verification</w:t>
      </w:r>
      <w:bookmarkEnd w:id="1"/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4962"/>
        <w:gridCol w:w="1985"/>
        <w:gridCol w:w="1099"/>
      </w:tblGrid>
      <w:tr w:rsidR="00F127FE" w:rsidRPr="00CA5945" w:rsidTr="00B95935">
        <w:trPr>
          <w:trHeight w:val="320"/>
          <w:tblHeader/>
        </w:trPr>
        <w:tc>
          <w:tcPr>
            <w:tcW w:w="797" w:type="pct"/>
            <w:shd w:val="pct10" w:color="auto" w:fill="FFFFFF"/>
            <w:vAlign w:val="center"/>
          </w:tcPr>
          <w:p w:rsidR="00F127FE" w:rsidRPr="00CA5945" w:rsidRDefault="00852AA3" w:rsidP="00AC40E4">
            <w:pPr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Test Case No.</w:t>
            </w:r>
          </w:p>
        </w:tc>
        <w:tc>
          <w:tcPr>
            <w:tcW w:w="2592" w:type="pct"/>
            <w:shd w:val="pct10" w:color="auto" w:fill="FFFFFF"/>
            <w:vAlign w:val="center"/>
          </w:tcPr>
          <w:p w:rsidR="00F127FE" w:rsidRPr="00CA5945" w:rsidRDefault="00F127FE" w:rsidP="00AC40E4">
            <w:pPr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Title</w:t>
            </w:r>
          </w:p>
        </w:tc>
        <w:tc>
          <w:tcPr>
            <w:tcW w:w="1037" w:type="pct"/>
            <w:shd w:val="pct10" w:color="auto" w:fill="FFFFFF"/>
            <w:vAlign w:val="center"/>
          </w:tcPr>
          <w:p w:rsidR="00F127FE" w:rsidRPr="00CA5945" w:rsidRDefault="00852AA3" w:rsidP="00AC40E4">
            <w:pPr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Manager</w:t>
            </w:r>
          </w:p>
        </w:tc>
        <w:tc>
          <w:tcPr>
            <w:tcW w:w="574" w:type="pct"/>
            <w:shd w:val="pct10" w:color="auto" w:fill="FFFFFF"/>
            <w:vAlign w:val="center"/>
          </w:tcPr>
          <w:p w:rsidR="00F127FE" w:rsidRPr="00CA5945" w:rsidRDefault="00F127FE" w:rsidP="00AC40E4">
            <w:pPr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fulfilled</w:t>
            </w:r>
          </w:p>
        </w:tc>
      </w:tr>
      <w:tr w:rsidR="00F127FE" w:rsidRPr="00CA5945" w:rsidTr="00B95935">
        <w:trPr>
          <w:trHeight w:val="320"/>
        </w:trPr>
        <w:tc>
          <w:tcPr>
            <w:tcW w:w="797" w:type="pct"/>
            <w:vAlign w:val="center"/>
          </w:tcPr>
          <w:p w:rsidR="00F127FE" w:rsidRPr="00CA5945" w:rsidRDefault="00F127FE" w:rsidP="00CF2533">
            <w:pPr>
              <w:numPr>
                <w:ilvl w:val="0"/>
                <w:numId w:val="11"/>
              </w:numPr>
              <w:rPr>
                <w:lang w:val="en-GB"/>
              </w:rPr>
            </w:pPr>
          </w:p>
        </w:tc>
        <w:tc>
          <w:tcPr>
            <w:tcW w:w="2592" w:type="pct"/>
            <w:vAlign w:val="center"/>
          </w:tcPr>
          <w:p w:rsidR="00F127FE" w:rsidRPr="00CA5945" w:rsidRDefault="00531130" w:rsidP="00531130">
            <w:pPr>
              <w:rPr>
                <w:lang w:val="en-GB"/>
              </w:rPr>
            </w:pPr>
            <w:r>
              <w:rPr>
                <w:lang w:val="en-GB"/>
              </w:rPr>
              <w:t>The master page blocks and elements is applied on all the pages</w:t>
            </w:r>
          </w:p>
        </w:tc>
        <w:tc>
          <w:tcPr>
            <w:tcW w:w="1037" w:type="pct"/>
            <w:vAlign w:val="center"/>
          </w:tcPr>
          <w:p w:rsidR="00F127FE" w:rsidRPr="00CA5945" w:rsidRDefault="009441B7" w:rsidP="00AC40E4">
            <w:pPr>
              <w:rPr>
                <w:lang w:val="en-GB"/>
              </w:rPr>
            </w:pPr>
            <w:r w:rsidRPr="001E7A1C">
              <w:rPr>
                <w:lang w:val="en-GB"/>
              </w:rPr>
              <w:t>Bernard Monette</w:t>
            </w:r>
          </w:p>
        </w:tc>
        <w:tc>
          <w:tcPr>
            <w:tcW w:w="574" w:type="pct"/>
            <w:vAlign w:val="center"/>
          </w:tcPr>
          <w:p w:rsidR="00F127FE" w:rsidRPr="00CA5945" w:rsidRDefault="00F127FE" w:rsidP="00AC40E4">
            <w:pPr>
              <w:jc w:val="center"/>
              <w:rPr>
                <w:b/>
                <w:lang w:val="en-GB"/>
              </w:rPr>
            </w:pPr>
          </w:p>
        </w:tc>
      </w:tr>
      <w:tr w:rsidR="00F127FE" w:rsidRPr="00CA5945" w:rsidTr="00B95935">
        <w:trPr>
          <w:trHeight w:val="320"/>
        </w:trPr>
        <w:tc>
          <w:tcPr>
            <w:tcW w:w="797" w:type="pct"/>
            <w:vAlign w:val="center"/>
          </w:tcPr>
          <w:p w:rsidR="00F127FE" w:rsidRPr="00CA5945" w:rsidRDefault="00F127FE" w:rsidP="00CF2533">
            <w:pPr>
              <w:numPr>
                <w:ilvl w:val="0"/>
                <w:numId w:val="11"/>
              </w:numPr>
              <w:rPr>
                <w:lang w:val="en-GB"/>
              </w:rPr>
            </w:pPr>
          </w:p>
        </w:tc>
        <w:tc>
          <w:tcPr>
            <w:tcW w:w="2592" w:type="pct"/>
            <w:vAlign w:val="center"/>
          </w:tcPr>
          <w:p w:rsidR="00F127FE" w:rsidRPr="00CA5945" w:rsidRDefault="004E3CBA" w:rsidP="00BE174E">
            <w:pPr>
              <w:rPr>
                <w:lang w:val="en-GB"/>
              </w:rPr>
            </w:pPr>
            <w:r>
              <w:rPr>
                <w:lang w:val="en-GB"/>
              </w:rPr>
              <w:t>Navigation links</w:t>
            </w:r>
            <w:r w:rsidR="00BE174E">
              <w:rPr>
                <w:lang w:val="en-GB"/>
              </w:rPr>
              <w:t xml:space="preserve"> have drop down </w:t>
            </w:r>
            <w:r w:rsidR="00C22A3A">
              <w:rPr>
                <w:lang w:val="en-GB"/>
              </w:rPr>
              <w:t>when hovered</w:t>
            </w:r>
            <w:r w:rsidR="00833064">
              <w:rPr>
                <w:lang w:val="en-GB"/>
              </w:rPr>
              <w:t xml:space="preserve"> on the menu.</w:t>
            </w:r>
          </w:p>
        </w:tc>
        <w:tc>
          <w:tcPr>
            <w:tcW w:w="1037" w:type="pct"/>
            <w:vAlign w:val="center"/>
          </w:tcPr>
          <w:p w:rsidR="00F127FE" w:rsidRPr="00CA5945" w:rsidRDefault="009441B7" w:rsidP="00AC40E4">
            <w:pPr>
              <w:rPr>
                <w:lang w:val="en-GB"/>
              </w:rPr>
            </w:pPr>
            <w:r w:rsidRPr="001E7A1C">
              <w:rPr>
                <w:lang w:val="en-GB"/>
              </w:rPr>
              <w:t>Bernard Monette</w:t>
            </w:r>
          </w:p>
        </w:tc>
        <w:tc>
          <w:tcPr>
            <w:tcW w:w="574" w:type="pct"/>
            <w:vAlign w:val="center"/>
          </w:tcPr>
          <w:p w:rsidR="00F127FE" w:rsidRPr="00CA5945" w:rsidRDefault="00F127FE" w:rsidP="00AC40E4">
            <w:pPr>
              <w:jc w:val="center"/>
              <w:rPr>
                <w:b/>
                <w:lang w:val="en-GB"/>
              </w:rPr>
            </w:pPr>
          </w:p>
        </w:tc>
      </w:tr>
      <w:tr w:rsidR="00F127FE" w:rsidRPr="00CA5945" w:rsidTr="00B95935">
        <w:trPr>
          <w:trHeight w:val="320"/>
        </w:trPr>
        <w:tc>
          <w:tcPr>
            <w:tcW w:w="797" w:type="pct"/>
            <w:vAlign w:val="center"/>
          </w:tcPr>
          <w:p w:rsidR="00F127FE" w:rsidRPr="00CA5945" w:rsidRDefault="00F127FE" w:rsidP="00CF2533">
            <w:pPr>
              <w:numPr>
                <w:ilvl w:val="0"/>
                <w:numId w:val="11"/>
              </w:numPr>
              <w:rPr>
                <w:lang w:val="en-GB"/>
              </w:rPr>
            </w:pPr>
          </w:p>
        </w:tc>
        <w:tc>
          <w:tcPr>
            <w:tcW w:w="2592" w:type="pct"/>
            <w:vAlign w:val="center"/>
          </w:tcPr>
          <w:p w:rsidR="00F127FE" w:rsidRPr="00CA5945" w:rsidRDefault="001C46EC" w:rsidP="004219B2">
            <w:pPr>
              <w:rPr>
                <w:lang w:val="en-GB"/>
              </w:rPr>
            </w:pPr>
            <w:r>
              <w:rPr>
                <w:lang w:val="en-GB"/>
              </w:rPr>
              <w:t>The website is responsive on different devices and supported on various browsers.</w:t>
            </w:r>
          </w:p>
        </w:tc>
        <w:tc>
          <w:tcPr>
            <w:tcW w:w="1037" w:type="pct"/>
            <w:vAlign w:val="center"/>
          </w:tcPr>
          <w:p w:rsidR="00F127FE" w:rsidRPr="00CA5945" w:rsidRDefault="009441B7" w:rsidP="00AC40E4">
            <w:pPr>
              <w:rPr>
                <w:lang w:val="en-GB"/>
              </w:rPr>
            </w:pPr>
            <w:r w:rsidRPr="001E7A1C">
              <w:rPr>
                <w:lang w:val="en-GB"/>
              </w:rPr>
              <w:t>Bernard Monette</w:t>
            </w:r>
          </w:p>
        </w:tc>
        <w:tc>
          <w:tcPr>
            <w:tcW w:w="574" w:type="pct"/>
            <w:vAlign w:val="center"/>
          </w:tcPr>
          <w:p w:rsidR="00F127FE" w:rsidRPr="00CA5945" w:rsidRDefault="00F127FE" w:rsidP="00AC40E4">
            <w:pPr>
              <w:jc w:val="center"/>
              <w:rPr>
                <w:b/>
                <w:lang w:val="en-GB"/>
              </w:rPr>
            </w:pPr>
          </w:p>
        </w:tc>
      </w:tr>
      <w:tr w:rsidR="00F127FE" w:rsidRPr="00CA5945" w:rsidTr="00B95935">
        <w:trPr>
          <w:trHeight w:val="320"/>
        </w:trPr>
        <w:tc>
          <w:tcPr>
            <w:tcW w:w="797" w:type="pct"/>
            <w:vAlign w:val="center"/>
          </w:tcPr>
          <w:p w:rsidR="00F127FE" w:rsidRPr="00CA5945" w:rsidRDefault="00F127FE" w:rsidP="00CF2533">
            <w:pPr>
              <w:numPr>
                <w:ilvl w:val="0"/>
                <w:numId w:val="11"/>
              </w:numPr>
              <w:rPr>
                <w:lang w:val="en-GB"/>
              </w:rPr>
            </w:pPr>
          </w:p>
        </w:tc>
        <w:tc>
          <w:tcPr>
            <w:tcW w:w="2592" w:type="pct"/>
            <w:vAlign w:val="center"/>
          </w:tcPr>
          <w:p w:rsidR="00F127FE" w:rsidRPr="00CA5945" w:rsidRDefault="00DA0677" w:rsidP="008E21EF">
            <w:pPr>
              <w:rPr>
                <w:lang w:val="en-GB"/>
              </w:rPr>
            </w:pPr>
            <w:r>
              <w:rPr>
                <w:lang w:val="en-GB"/>
              </w:rPr>
              <w:t>Make sure there is no horizontal scrolling in the website if the screen is zoomed in or out.</w:t>
            </w:r>
          </w:p>
        </w:tc>
        <w:tc>
          <w:tcPr>
            <w:tcW w:w="1037" w:type="pct"/>
            <w:vAlign w:val="center"/>
          </w:tcPr>
          <w:p w:rsidR="00F127FE" w:rsidRPr="00CA5945" w:rsidRDefault="009441B7" w:rsidP="00AC40E4">
            <w:pPr>
              <w:rPr>
                <w:lang w:val="en-GB"/>
              </w:rPr>
            </w:pPr>
            <w:r w:rsidRPr="001E7A1C">
              <w:rPr>
                <w:lang w:val="en-GB"/>
              </w:rPr>
              <w:t>Bernard Monette</w:t>
            </w:r>
          </w:p>
        </w:tc>
        <w:tc>
          <w:tcPr>
            <w:tcW w:w="574" w:type="pct"/>
            <w:vAlign w:val="center"/>
          </w:tcPr>
          <w:p w:rsidR="00F127FE" w:rsidRPr="00CA5945" w:rsidRDefault="00F127FE" w:rsidP="00AC40E4">
            <w:pPr>
              <w:jc w:val="center"/>
              <w:rPr>
                <w:b/>
                <w:lang w:val="en-GB"/>
              </w:rPr>
            </w:pPr>
          </w:p>
        </w:tc>
      </w:tr>
      <w:tr w:rsidR="00F127FE" w:rsidRPr="00CA5945" w:rsidTr="00B95935">
        <w:trPr>
          <w:trHeight w:val="320"/>
        </w:trPr>
        <w:tc>
          <w:tcPr>
            <w:tcW w:w="797" w:type="pct"/>
            <w:vAlign w:val="center"/>
          </w:tcPr>
          <w:p w:rsidR="00F127FE" w:rsidRPr="00CA5945" w:rsidRDefault="00F127FE" w:rsidP="00CF2533">
            <w:pPr>
              <w:numPr>
                <w:ilvl w:val="0"/>
                <w:numId w:val="11"/>
              </w:numPr>
              <w:rPr>
                <w:lang w:val="en-GB"/>
              </w:rPr>
            </w:pPr>
          </w:p>
        </w:tc>
        <w:tc>
          <w:tcPr>
            <w:tcW w:w="2592" w:type="pct"/>
            <w:vAlign w:val="center"/>
          </w:tcPr>
          <w:p w:rsidR="00F127FE" w:rsidRPr="00CA5945" w:rsidRDefault="0043662F" w:rsidP="00AE4B5F">
            <w:pPr>
              <w:rPr>
                <w:lang w:val="en-GB"/>
              </w:rPr>
            </w:pPr>
            <w:r>
              <w:rPr>
                <w:lang w:val="en-GB"/>
              </w:rPr>
              <w:t>The size of the image is optimized and alternate tags are used if image does not exist.</w:t>
            </w:r>
          </w:p>
        </w:tc>
        <w:tc>
          <w:tcPr>
            <w:tcW w:w="1037" w:type="pct"/>
            <w:vAlign w:val="center"/>
          </w:tcPr>
          <w:p w:rsidR="00F127FE" w:rsidRPr="00CA5945" w:rsidRDefault="009441B7" w:rsidP="00AC40E4">
            <w:pPr>
              <w:rPr>
                <w:lang w:val="en-GB"/>
              </w:rPr>
            </w:pPr>
            <w:r w:rsidRPr="001E7A1C">
              <w:rPr>
                <w:lang w:val="en-GB"/>
              </w:rPr>
              <w:t>Bernard Monette</w:t>
            </w:r>
          </w:p>
        </w:tc>
        <w:tc>
          <w:tcPr>
            <w:tcW w:w="574" w:type="pct"/>
            <w:vAlign w:val="center"/>
          </w:tcPr>
          <w:p w:rsidR="00F127FE" w:rsidRPr="00CA5945" w:rsidRDefault="00F127FE" w:rsidP="00AC40E4">
            <w:pPr>
              <w:jc w:val="center"/>
              <w:rPr>
                <w:b/>
                <w:lang w:val="en-GB"/>
              </w:rPr>
            </w:pPr>
          </w:p>
        </w:tc>
      </w:tr>
      <w:tr w:rsidR="00D514BD" w:rsidRPr="00CA5945" w:rsidTr="00B95935">
        <w:trPr>
          <w:trHeight w:val="320"/>
        </w:trPr>
        <w:tc>
          <w:tcPr>
            <w:tcW w:w="797" w:type="pct"/>
            <w:vAlign w:val="center"/>
          </w:tcPr>
          <w:p w:rsidR="00D514BD" w:rsidRDefault="00D514BD" w:rsidP="00CF2533">
            <w:pPr>
              <w:numPr>
                <w:ilvl w:val="0"/>
                <w:numId w:val="11"/>
              </w:numPr>
              <w:rPr>
                <w:lang w:val="en-GB"/>
              </w:rPr>
            </w:pPr>
          </w:p>
        </w:tc>
        <w:tc>
          <w:tcPr>
            <w:tcW w:w="2592" w:type="pct"/>
            <w:vAlign w:val="center"/>
          </w:tcPr>
          <w:p w:rsidR="00D514BD" w:rsidRDefault="00A53D8F" w:rsidP="00D514BD">
            <w:pPr>
              <w:rPr>
                <w:lang w:val="en-GB"/>
              </w:rPr>
            </w:pPr>
            <w:r>
              <w:rPr>
                <w:lang w:val="en-GB"/>
              </w:rPr>
              <w:t>Icons</w:t>
            </w:r>
            <w:r w:rsidR="005C7058">
              <w:rPr>
                <w:lang w:val="en-GB"/>
              </w:rPr>
              <w:t>, fonts</w:t>
            </w:r>
            <w:r>
              <w:rPr>
                <w:lang w:val="en-GB"/>
              </w:rPr>
              <w:t xml:space="preserve"> and scripts are loaded when we debug the website.</w:t>
            </w:r>
          </w:p>
        </w:tc>
        <w:tc>
          <w:tcPr>
            <w:tcW w:w="1037" w:type="pct"/>
            <w:vAlign w:val="center"/>
          </w:tcPr>
          <w:p w:rsidR="00D514BD" w:rsidRPr="00CA5945" w:rsidRDefault="00D514BD" w:rsidP="00D514BD">
            <w:pPr>
              <w:rPr>
                <w:lang w:val="en-GB"/>
              </w:rPr>
            </w:pPr>
            <w:r w:rsidRPr="001E7A1C">
              <w:rPr>
                <w:lang w:val="en-GB"/>
              </w:rPr>
              <w:t>Bernard Monette</w:t>
            </w:r>
          </w:p>
        </w:tc>
        <w:tc>
          <w:tcPr>
            <w:tcW w:w="574" w:type="pct"/>
            <w:vAlign w:val="center"/>
          </w:tcPr>
          <w:p w:rsidR="00D514BD" w:rsidRPr="00CA5945" w:rsidRDefault="00D514BD" w:rsidP="00D514BD">
            <w:pPr>
              <w:jc w:val="center"/>
              <w:rPr>
                <w:b/>
                <w:lang w:val="en-GB"/>
              </w:rPr>
            </w:pPr>
          </w:p>
        </w:tc>
      </w:tr>
      <w:tr w:rsidR="00C52975" w:rsidRPr="00CA5945" w:rsidTr="00B95935">
        <w:trPr>
          <w:trHeight w:val="320"/>
        </w:trPr>
        <w:tc>
          <w:tcPr>
            <w:tcW w:w="797" w:type="pct"/>
            <w:vAlign w:val="center"/>
          </w:tcPr>
          <w:p w:rsidR="00C52975" w:rsidRDefault="00C52975" w:rsidP="00CF2533">
            <w:pPr>
              <w:numPr>
                <w:ilvl w:val="0"/>
                <w:numId w:val="11"/>
              </w:numPr>
              <w:rPr>
                <w:lang w:val="en-GB"/>
              </w:rPr>
            </w:pPr>
          </w:p>
        </w:tc>
        <w:tc>
          <w:tcPr>
            <w:tcW w:w="2592" w:type="pct"/>
            <w:vAlign w:val="center"/>
          </w:tcPr>
          <w:p w:rsidR="00C52975" w:rsidRDefault="00F9630B" w:rsidP="00502704">
            <w:pPr>
              <w:rPr>
                <w:lang w:val="en-GB"/>
              </w:rPr>
            </w:pPr>
            <w:r>
              <w:rPr>
                <w:lang w:val="en-GB"/>
              </w:rPr>
              <w:t xml:space="preserve">Text fields </w:t>
            </w:r>
            <w:r w:rsidR="00502704">
              <w:rPr>
                <w:lang w:val="en-GB"/>
              </w:rPr>
              <w:t xml:space="preserve">for first name, last name, phone number, email, password and specialization </w:t>
            </w:r>
            <w:r>
              <w:rPr>
                <w:lang w:val="en-GB"/>
              </w:rPr>
              <w:t xml:space="preserve">are placed according to the </w:t>
            </w:r>
            <w:r w:rsidR="000656B1">
              <w:rPr>
                <w:lang w:val="en-GB"/>
              </w:rPr>
              <w:t>mock-up</w:t>
            </w:r>
            <w:r>
              <w:rPr>
                <w:lang w:val="en-GB"/>
              </w:rPr>
              <w:t>.</w:t>
            </w:r>
          </w:p>
        </w:tc>
        <w:tc>
          <w:tcPr>
            <w:tcW w:w="1037" w:type="pct"/>
            <w:vAlign w:val="center"/>
          </w:tcPr>
          <w:p w:rsidR="00C52975" w:rsidRPr="001E7A1C" w:rsidRDefault="002C24C6" w:rsidP="00D514BD">
            <w:pPr>
              <w:rPr>
                <w:lang w:val="en-GB"/>
              </w:rPr>
            </w:pPr>
            <w:r w:rsidRPr="001E7A1C">
              <w:rPr>
                <w:lang w:val="en-GB"/>
              </w:rPr>
              <w:t>Bernard Monette</w:t>
            </w:r>
          </w:p>
        </w:tc>
        <w:tc>
          <w:tcPr>
            <w:tcW w:w="574" w:type="pct"/>
            <w:vAlign w:val="center"/>
          </w:tcPr>
          <w:p w:rsidR="00C52975" w:rsidRPr="00CA5945" w:rsidRDefault="00C52975" w:rsidP="00D514BD">
            <w:pPr>
              <w:jc w:val="center"/>
              <w:rPr>
                <w:b/>
                <w:lang w:val="en-GB"/>
              </w:rPr>
            </w:pPr>
          </w:p>
        </w:tc>
      </w:tr>
      <w:tr w:rsidR="00BC3CA5" w:rsidRPr="00CA5945" w:rsidTr="00B95935">
        <w:trPr>
          <w:trHeight w:val="320"/>
        </w:trPr>
        <w:tc>
          <w:tcPr>
            <w:tcW w:w="797" w:type="pct"/>
            <w:vAlign w:val="center"/>
          </w:tcPr>
          <w:p w:rsidR="00BC3CA5" w:rsidRDefault="00BC3CA5" w:rsidP="00CF2533">
            <w:pPr>
              <w:numPr>
                <w:ilvl w:val="0"/>
                <w:numId w:val="11"/>
              </w:numPr>
              <w:rPr>
                <w:lang w:val="en-GB"/>
              </w:rPr>
            </w:pPr>
          </w:p>
        </w:tc>
        <w:tc>
          <w:tcPr>
            <w:tcW w:w="2592" w:type="pct"/>
            <w:vAlign w:val="center"/>
          </w:tcPr>
          <w:p w:rsidR="00BC3CA5" w:rsidRPr="00316AFE" w:rsidRDefault="00C0657D" w:rsidP="003F1293">
            <w:pPr>
              <w:rPr>
                <w:lang w:val="en-GB"/>
              </w:rPr>
            </w:pPr>
            <w:r>
              <w:rPr>
                <w:lang w:val="en-GB"/>
              </w:rPr>
              <w:t>Checkbox for remember me and submit</w:t>
            </w:r>
            <w:r w:rsidR="003F1293">
              <w:rPr>
                <w:lang w:val="en-GB"/>
              </w:rPr>
              <w:t xml:space="preserve"> button</w:t>
            </w:r>
            <w:r>
              <w:rPr>
                <w:lang w:val="en-GB"/>
              </w:rPr>
              <w:t xml:space="preserve"> </w:t>
            </w:r>
            <w:r w:rsidR="003F1293">
              <w:rPr>
                <w:lang w:val="en-GB"/>
              </w:rPr>
              <w:t>are placed as expected.</w:t>
            </w:r>
          </w:p>
        </w:tc>
        <w:tc>
          <w:tcPr>
            <w:tcW w:w="1037" w:type="pct"/>
            <w:vAlign w:val="center"/>
          </w:tcPr>
          <w:p w:rsidR="00BC3CA5" w:rsidRPr="001E7A1C" w:rsidRDefault="002C24C6" w:rsidP="00D514BD">
            <w:pPr>
              <w:rPr>
                <w:lang w:val="en-GB"/>
              </w:rPr>
            </w:pPr>
            <w:r w:rsidRPr="001E7A1C">
              <w:rPr>
                <w:lang w:val="en-GB"/>
              </w:rPr>
              <w:t>Bernard Monette</w:t>
            </w:r>
          </w:p>
        </w:tc>
        <w:tc>
          <w:tcPr>
            <w:tcW w:w="574" w:type="pct"/>
            <w:vAlign w:val="center"/>
          </w:tcPr>
          <w:p w:rsidR="00BC3CA5" w:rsidRPr="00CA5945" w:rsidRDefault="00BC3CA5" w:rsidP="00D514BD">
            <w:pPr>
              <w:jc w:val="center"/>
              <w:rPr>
                <w:b/>
                <w:lang w:val="en-GB"/>
              </w:rPr>
            </w:pPr>
          </w:p>
        </w:tc>
      </w:tr>
      <w:tr w:rsidR="00197B1D" w:rsidRPr="00CA5945" w:rsidTr="00B95935">
        <w:trPr>
          <w:trHeight w:val="320"/>
        </w:trPr>
        <w:tc>
          <w:tcPr>
            <w:tcW w:w="797" w:type="pct"/>
            <w:vAlign w:val="center"/>
          </w:tcPr>
          <w:p w:rsidR="00197B1D" w:rsidRDefault="00197B1D" w:rsidP="00CF2533">
            <w:pPr>
              <w:numPr>
                <w:ilvl w:val="0"/>
                <w:numId w:val="11"/>
              </w:numPr>
              <w:rPr>
                <w:lang w:val="en-GB"/>
              </w:rPr>
            </w:pPr>
          </w:p>
        </w:tc>
        <w:tc>
          <w:tcPr>
            <w:tcW w:w="2592" w:type="pct"/>
            <w:vAlign w:val="center"/>
          </w:tcPr>
          <w:p w:rsidR="00197B1D" w:rsidRDefault="004F2B0C" w:rsidP="005F4618">
            <w:pPr>
              <w:rPr>
                <w:lang w:val="en-GB"/>
              </w:rPr>
            </w:pPr>
            <w:r>
              <w:rPr>
                <w:lang w:val="en-GB"/>
              </w:rPr>
              <w:t xml:space="preserve">File upload </w:t>
            </w:r>
            <w:r w:rsidR="002B2511">
              <w:rPr>
                <w:lang w:val="en-GB"/>
              </w:rPr>
              <w:t xml:space="preserve">button </w:t>
            </w:r>
            <w:r>
              <w:rPr>
                <w:lang w:val="en-GB"/>
              </w:rPr>
              <w:t>will open file explorer to upload</w:t>
            </w:r>
            <w:r w:rsidR="002B2511">
              <w:rPr>
                <w:lang w:val="en-GB"/>
              </w:rPr>
              <w:t xml:space="preserve"> the document(doc, docx, pdf)</w:t>
            </w:r>
          </w:p>
        </w:tc>
        <w:tc>
          <w:tcPr>
            <w:tcW w:w="1037" w:type="pct"/>
            <w:vAlign w:val="center"/>
          </w:tcPr>
          <w:p w:rsidR="00197B1D" w:rsidRPr="001E7A1C" w:rsidRDefault="002C24C6" w:rsidP="00D514BD">
            <w:pPr>
              <w:rPr>
                <w:lang w:val="en-GB"/>
              </w:rPr>
            </w:pPr>
            <w:r w:rsidRPr="001E7A1C">
              <w:rPr>
                <w:lang w:val="en-GB"/>
              </w:rPr>
              <w:t>Bernard Monette</w:t>
            </w:r>
          </w:p>
        </w:tc>
        <w:tc>
          <w:tcPr>
            <w:tcW w:w="574" w:type="pct"/>
            <w:vAlign w:val="center"/>
          </w:tcPr>
          <w:p w:rsidR="00197B1D" w:rsidRPr="00CA5945" w:rsidRDefault="00197B1D" w:rsidP="00D514BD">
            <w:pPr>
              <w:jc w:val="center"/>
              <w:rPr>
                <w:b/>
                <w:lang w:val="en-GB"/>
              </w:rPr>
            </w:pPr>
          </w:p>
        </w:tc>
      </w:tr>
      <w:tr w:rsidR="00CB57C5" w:rsidRPr="00CA5945" w:rsidTr="00B95935">
        <w:trPr>
          <w:trHeight w:val="320"/>
        </w:trPr>
        <w:tc>
          <w:tcPr>
            <w:tcW w:w="797" w:type="pct"/>
            <w:vAlign w:val="center"/>
          </w:tcPr>
          <w:p w:rsidR="00CB57C5" w:rsidRDefault="00CB57C5" w:rsidP="00CF2533">
            <w:pPr>
              <w:numPr>
                <w:ilvl w:val="0"/>
                <w:numId w:val="11"/>
              </w:numPr>
              <w:rPr>
                <w:lang w:val="en-GB"/>
              </w:rPr>
            </w:pPr>
          </w:p>
        </w:tc>
        <w:tc>
          <w:tcPr>
            <w:tcW w:w="2592" w:type="pct"/>
            <w:vAlign w:val="center"/>
          </w:tcPr>
          <w:p w:rsidR="00CB57C5" w:rsidRDefault="00E033ED" w:rsidP="005F4618">
            <w:pPr>
              <w:rPr>
                <w:lang w:val="en-GB"/>
              </w:rPr>
            </w:pPr>
            <w:r>
              <w:rPr>
                <w:lang w:val="en-GB"/>
              </w:rPr>
              <w:t>Text field of Date of birth opens a date picker. Also make sure date of birth is before the present date.</w:t>
            </w:r>
          </w:p>
        </w:tc>
        <w:tc>
          <w:tcPr>
            <w:tcW w:w="1037" w:type="pct"/>
            <w:vAlign w:val="center"/>
          </w:tcPr>
          <w:p w:rsidR="00CB57C5" w:rsidRPr="001E7A1C" w:rsidRDefault="003862B1" w:rsidP="00D514BD">
            <w:pPr>
              <w:rPr>
                <w:lang w:val="en-GB"/>
              </w:rPr>
            </w:pPr>
            <w:r w:rsidRPr="001E7A1C">
              <w:rPr>
                <w:lang w:val="en-GB"/>
              </w:rPr>
              <w:t>Bernard Monette</w:t>
            </w:r>
          </w:p>
        </w:tc>
        <w:tc>
          <w:tcPr>
            <w:tcW w:w="574" w:type="pct"/>
            <w:vAlign w:val="center"/>
          </w:tcPr>
          <w:p w:rsidR="00CB57C5" w:rsidRPr="00CA5945" w:rsidRDefault="00CB57C5" w:rsidP="00D514BD">
            <w:pPr>
              <w:jc w:val="center"/>
              <w:rPr>
                <w:b/>
                <w:lang w:val="en-GB"/>
              </w:rPr>
            </w:pPr>
          </w:p>
        </w:tc>
      </w:tr>
      <w:tr w:rsidR="00C17318" w:rsidRPr="00CA5945" w:rsidTr="00B95935">
        <w:trPr>
          <w:trHeight w:val="320"/>
        </w:trPr>
        <w:tc>
          <w:tcPr>
            <w:tcW w:w="797" w:type="pct"/>
            <w:vAlign w:val="center"/>
          </w:tcPr>
          <w:p w:rsidR="00C17318" w:rsidRDefault="00C17318" w:rsidP="00CF2533">
            <w:pPr>
              <w:numPr>
                <w:ilvl w:val="0"/>
                <w:numId w:val="11"/>
              </w:numPr>
              <w:rPr>
                <w:lang w:val="en-GB"/>
              </w:rPr>
            </w:pPr>
          </w:p>
        </w:tc>
        <w:tc>
          <w:tcPr>
            <w:tcW w:w="2592" w:type="pct"/>
            <w:vAlign w:val="center"/>
          </w:tcPr>
          <w:p w:rsidR="00C17318" w:rsidRDefault="00626D25" w:rsidP="00BC3DF0">
            <w:pPr>
              <w:rPr>
                <w:lang w:val="en-GB"/>
              </w:rPr>
            </w:pPr>
            <w:r>
              <w:rPr>
                <w:lang w:val="en-GB"/>
              </w:rPr>
              <w:t>Successful insertion or deletion will give a pop up modal box to the user.</w:t>
            </w:r>
          </w:p>
        </w:tc>
        <w:tc>
          <w:tcPr>
            <w:tcW w:w="1037" w:type="pct"/>
            <w:vAlign w:val="center"/>
          </w:tcPr>
          <w:p w:rsidR="00C17318" w:rsidRPr="001E7A1C" w:rsidRDefault="003862B1" w:rsidP="00D514BD">
            <w:pPr>
              <w:rPr>
                <w:lang w:val="en-GB"/>
              </w:rPr>
            </w:pPr>
            <w:r w:rsidRPr="001E7A1C">
              <w:rPr>
                <w:lang w:val="en-GB"/>
              </w:rPr>
              <w:t>Bernard Monette</w:t>
            </w:r>
          </w:p>
        </w:tc>
        <w:tc>
          <w:tcPr>
            <w:tcW w:w="574" w:type="pct"/>
            <w:vAlign w:val="center"/>
          </w:tcPr>
          <w:p w:rsidR="00C17318" w:rsidRPr="00CA5945" w:rsidRDefault="00C17318" w:rsidP="00D514BD">
            <w:pPr>
              <w:jc w:val="center"/>
              <w:rPr>
                <w:b/>
                <w:lang w:val="en-GB"/>
              </w:rPr>
            </w:pPr>
          </w:p>
        </w:tc>
      </w:tr>
    </w:tbl>
    <w:p w:rsidR="00AC40E4" w:rsidRPr="00CA5945" w:rsidRDefault="00AC40E4" w:rsidP="00AC40E4">
      <w:pPr>
        <w:rPr>
          <w:lang w:val="en-GB"/>
        </w:rPr>
      </w:pPr>
    </w:p>
    <w:p w:rsidR="001F0F4B" w:rsidRPr="00CA5945" w:rsidRDefault="00C87FFA" w:rsidP="001F0F4B">
      <w:pPr>
        <w:pStyle w:val="Heading1"/>
        <w:rPr>
          <w:lang w:val="en-GB"/>
        </w:rPr>
      </w:pPr>
      <w:bookmarkStart w:id="2" w:name="_Toc256629147"/>
      <w:r w:rsidRPr="00CA5945">
        <w:rPr>
          <w:lang w:val="en-GB"/>
        </w:rPr>
        <w:lastRenderedPageBreak/>
        <w:t>Signa</w:t>
      </w:r>
      <w:r w:rsidR="001F0F4B" w:rsidRPr="00CA5945">
        <w:rPr>
          <w:lang w:val="en-GB"/>
        </w:rPr>
        <w:t>tures</w:t>
      </w:r>
      <w:bookmarkEnd w:id="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651"/>
        <w:gridCol w:w="2684"/>
        <w:gridCol w:w="1977"/>
        <w:gridCol w:w="2259"/>
      </w:tblGrid>
      <w:tr w:rsidR="001F0F4B" w:rsidRPr="00CA5945">
        <w:trPr>
          <w:trHeight w:hRule="exact" w:val="454"/>
        </w:trPr>
        <w:tc>
          <w:tcPr>
            <w:tcW w:w="1385" w:type="pct"/>
            <w:tcBorders>
              <w:top w:val="single" w:sz="4" w:space="0" w:color="808080"/>
              <w:bottom w:val="single" w:sz="4" w:space="0" w:color="808080"/>
            </w:tcBorders>
            <w:shd w:val="pct10" w:color="auto" w:fill="FFFFFF"/>
          </w:tcPr>
          <w:p w:rsidR="001F0F4B" w:rsidRPr="00CA5945" w:rsidRDefault="00852AA3" w:rsidP="0030298C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Position</w:t>
            </w:r>
          </w:p>
        </w:tc>
        <w:tc>
          <w:tcPr>
            <w:tcW w:w="1402" w:type="pct"/>
            <w:tcBorders>
              <w:top w:val="single" w:sz="4" w:space="0" w:color="808080"/>
              <w:bottom w:val="single" w:sz="4" w:space="0" w:color="808080"/>
            </w:tcBorders>
            <w:shd w:val="pct10" w:color="auto" w:fill="FFFFFF"/>
          </w:tcPr>
          <w:p w:rsidR="001F0F4B" w:rsidRPr="00CA5945" w:rsidRDefault="001F0F4B" w:rsidP="0030298C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Name</w:t>
            </w:r>
          </w:p>
        </w:tc>
        <w:tc>
          <w:tcPr>
            <w:tcW w:w="1033" w:type="pct"/>
            <w:tcBorders>
              <w:top w:val="single" w:sz="4" w:space="0" w:color="808080"/>
              <w:bottom w:val="single" w:sz="4" w:space="0" w:color="808080"/>
            </w:tcBorders>
            <w:shd w:val="pct10" w:color="auto" w:fill="FFFFFF"/>
          </w:tcPr>
          <w:p w:rsidR="001F0F4B" w:rsidRPr="00CA5945" w:rsidRDefault="00451E54" w:rsidP="0030298C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Date approved</w:t>
            </w:r>
          </w:p>
        </w:tc>
        <w:tc>
          <w:tcPr>
            <w:tcW w:w="1181" w:type="pct"/>
            <w:tcBorders>
              <w:top w:val="single" w:sz="4" w:space="0" w:color="808080"/>
              <w:bottom w:val="single" w:sz="4" w:space="0" w:color="808080"/>
            </w:tcBorders>
            <w:shd w:val="pct10" w:color="auto" w:fill="FFFFFF"/>
          </w:tcPr>
          <w:p w:rsidR="001F0F4B" w:rsidRPr="00CA5945" w:rsidRDefault="00451E54" w:rsidP="0030298C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Signature</w:t>
            </w:r>
          </w:p>
        </w:tc>
      </w:tr>
      <w:tr w:rsidR="001F0F4B" w:rsidRPr="00CA5945">
        <w:trPr>
          <w:trHeight w:hRule="exact" w:val="454"/>
        </w:trPr>
        <w:tc>
          <w:tcPr>
            <w:tcW w:w="1385" w:type="pct"/>
            <w:tcBorders>
              <w:top w:val="single" w:sz="4" w:space="0" w:color="808080"/>
              <w:bottom w:val="single" w:sz="4" w:space="0" w:color="808080"/>
            </w:tcBorders>
          </w:tcPr>
          <w:p w:rsidR="001F0F4B" w:rsidRPr="00CA5945" w:rsidRDefault="00852AA3" w:rsidP="00451E54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t xml:space="preserve">Test </w:t>
            </w:r>
            <w:r w:rsidR="00157E1A" w:rsidRPr="00CA5945">
              <w:rPr>
                <w:lang w:val="en-GB"/>
              </w:rPr>
              <w:t>Engineer</w:t>
            </w:r>
          </w:p>
        </w:tc>
        <w:tc>
          <w:tcPr>
            <w:tcW w:w="1402" w:type="pct"/>
            <w:tcBorders>
              <w:top w:val="single" w:sz="4" w:space="0" w:color="808080"/>
              <w:bottom w:val="single" w:sz="4" w:space="0" w:color="808080"/>
            </w:tcBorders>
          </w:tcPr>
          <w:p w:rsidR="001F0F4B" w:rsidRPr="00CA5945" w:rsidRDefault="009441B7" w:rsidP="00451E54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Shubham Patel</w:t>
            </w:r>
          </w:p>
        </w:tc>
        <w:tc>
          <w:tcPr>
            <w:tcW w:w="1033" w:type="pct"/>
            <w:tcBorders>
              <w:top w:val="single" w:sz="4" w:space="0" w:color="808080"/>
              <w:bottom w:val="single" w:sz="4" w:space="0" w:color="808080"/>
            </w:tcBorders>
          </w:tcPr>
          <w:p w:rsidR="001F0F4B" w:rsidRPr="00CA5945" w:rsidRDefault="00F408C5" w:rsidP="00451E54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12-April-2020</w:t>
            </w:r>
          </w:p>
        </w:tc>
        <w:tc>
          <w:tcPr>
            <w:tcW w:w="1181" w:type="pct"/>
            <w:tcBorders>
              <w:top w:val="single" w:sz="4" w:space="0" w:color="808080"/>
              <w:bottom w:val="single" w:sz="4" w:space="0" w:color="808080"/>
            </w:tcBorders>
          </w:tcPr>
          <w:p w:rsidR="001F0F4B" w:rsidRPr="00CA5945" w:rsidRDefault="001F0F4B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8333B8" w:rsidRPr="00CA5945">
        <w:trPr>
          <w:trHeight w:hRule="exact" w:val="454"/>
        </w:trPr>
        <w:tc>
          <w:tcPr>
            <w:tcW w:w="1385" w:type="pct"/>
            <w:tcBorders>
              <w:top w:val="single" w:sz="4" w:space="0" w:color="808080"/>
              <w:bottom w:val="single" w:sz="4" w:space="0" w:color="808080"/>
            </w:tcBorders>
          </w:tcPr>
          <w:p w:rsidR="008333B8" w:rsidRPr="00CA5945" w:rsidRDefault="00A41021" w:rsidP="00451E54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t>Product Manager</w:t>
            </w:r>
          </w:p>
        </w:tc>
        <w:tc>
          <w:tcPr>
            <w:tcW w:w="1402" w:type="pct"/>
            <w:tcBorders>
              <w:top w:val="single" w:sz="4" w:space="0" w:color="808080"/>
              <w:bottom w:val="single" w:sz="4" w:space="0" w:color="808080"/>
            </w:tcBorders>
          </w:tcPr>
          <w:p w:rsidR="008333B8" w:rsidRPr="00CA5945" w:rsidRDefault="00226649" w:rsidP="00451E54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Sean Doyle</w:t>
            </w:r>
          </w:p>
        </w:tc>
        <w:tc>
          <w:tcPr>
            <w:tcW w:w="1033" w:type="pct"/>
            <w:tcBorders>
              <w:top w:val="single" w:sz="4" w:space="0" w:color="808080"/>
              <w:bottom w:val="single" w:sz="4" w:space="0" w:color="808080"/>
            </w:tcBorders>
          </w:tcPr>
          <w:p w:rsidR="008333B8" w:rsidRPr="00CA5945" w:rsidRDefault="008333B8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1181" w:type="pct"/>
            <w:tcBorders>
              <w:top w:val="single" w:sz="4" w:space="0" w:color="808080"/>
              <w:bottom w:val="single" w:sz="4" w:space="0" w:color="808080"/>
            </w:tcBorders>
          </w:tcPr>
          <w:p w:rsidR="008333B8" w:rsidRPr="00CA5945" w:rsidRDefault="008333B8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8333B8" w:rsidRPr="00CA5945">
        <w:trPr>
          <w:trHeight w:hRule="exact" w:val="454"/>
        </w:trPr>
        <w:tc>
          <w:tcPr>
            <w:tcW w:w="1385" w:type="pct"/>
            <w:tcBorders>
              <w:top w:val="single" w:sz="4" w:space="0" w:color="808080"/>
              <w:bottom w:val="single" w:sz="4" w:space="0" w:color="808080"/>
            </w:tcBorders>
          </w:tcPr>
          <w:p w:rsidR="008333B8" w:rsidRPr="00CA5945" w:rsidRDefault="00852AA3" w:rsidP="00451E54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t>Tester</w:t>
            </w:r>
          </w:p>
        </w:tc>
        <w:tc>
          <w:tcPr>
            <w:tcW w:w="1402" w:type="pct"/>
            <w:tcBorders>
              <w:top w:val="single" w:sz="4" w:space="0" w:color="808080"/>
              <w:bottom w:val="single" w:sz="4" w:space="0" w:color="808080"/>
            </w:tcBorders>
          </w:tcPr>
          <w:p w:rsidR="008333B8" w:rsidRPr="00CA5945" w:rsidRDefault="008333B8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1033" w:type="pct"/>
            <w:tcBorders>
              <w:top w:val="single" w:sz="4" w:space="0" w:color="808080"/>
              <w:bottom w:val="single" w:sz="4" w:space="0" w:color="808080"/>
            </w:tcBorders>
          </w:tcPr>
          <w:p w:rsidR="008333B8" w:rsidRPr="00CA5945" w:rsidRDefault="008333B8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1181" w:type="pct"/>
            <w:tcBorders>
              <w:top w:val="single" w:sz="4" w:space="0" w:color="808080"/>
              <w:bottom w:val="single" w:sz="4" w:space="0" w:color="808080"/>
            </w:tcBorders>
          </w:tcPr>
          <w:p w:rsidR="008333B8" w:rsidRPr="00CA5945" w:rsidRDefault="008333B8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5F3606" w:rsidRPr="00CA5945">
        <w:trPr>
          <w:trHeight w:hRule="exact" w:val="454"/>
        </w:trPr>
        <w:tc>
          <w:tcPr>
            <w:tcW w:w="1385" w:type="pct"/>
            <w:tcBorders>
              <w:top w:val="single" w:sz="4" w:space="0" w:color="808080"/>
              <w:bottom w:val="single" w:sz="4" w:space="0" w:color="808080"/>
            </w:tcBorders>
          </w:tcPr>
          <w:p w:rsidR="00D5007D" w:rsidRDefault="00852AA3" w:rsidP="00451E54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t>Representative</w:t>
            </w:r>
          </w:p>
          <w:p w:rsidR="00D5007D" w:rsidRPr="00D5007D" w:rsidRDefault="00D5007D" w:rsidP="00D5007D">
            <w:pPr>
              <w:rPr>
                <w:lang w:val="en-GB"/>
              </w:rPr>
            </w:pPr>
          </w:p>
          <w:p w:rsidR="00D5007D" w:rsidRPr="00D5007D" w:rsidRDefault="00D5007D" w:rsidP="00D5007D">
            <w:pPr>
              <w:rPr>
                <w:lang w:val="en-GB"/>
              </w:rPr>
            </w:pPr>
          </w:p>
          <w:p w:rsidR="00D5007D" w:rsidRPr="00D5007D" w:rsidRDefault="00D5007D" w:rsidP="00D5007D">
            <w:pPr>
              <w:rPr>
                <w:lang w:val="en-GB"/>
              </w:rPr>
            </w:pPr>
          </w:p>
          <w:p w:rsidR="00D5007D" w:rsidRPr="00D5007D" w:rsidRDefault="00D5007D" w:rsidP="00D5007D">
            <w:pPr>
              <w:rPr>
                <w:lang w:val="en-GB"/>
              </w:rPr>
            </w:pPr>
          </w:p>
          <w:p w:rsidR="00D5007D" w:rsidRPr="00D5007D" w:rsidRDefault="00D5007D" w:rsidP="00D5007D">
            <w:pPr>
              <w:rPr>
                <w:lang w:val="en-GB"/>
              </w:rPr>
            </w:pPr>
          </w:p>
          <w:p w:rsidR="005F3606" w:rsidRPr="00D5007D" w:rsidRDefault="005F3606" w:rsidP="00D5007D">
            <w:pPr>
              <w:rPr>
                <w:lang w:val="en-GB"/>
              </w:rPr>
            </w:pPr>
          </w:p>
        </w:tc>
        <w:tc>
          <w:tcPr>
            <w:tcW w:w="1402" w:type="pct"/>
            <w:tcBorders>
              <w:top w:val="single" w:sz="4" w:space="0" w:color="808080"/>
              <w:bottom w:val="single" w:sz="4" w:space="0" w:color="808080"/>
            </w:tcBorders>
          </w:tcPr>
          <w:p w:rsidR="005F3606" w:rsidRPr="00CA5945" w:rsidRDefault="005F3606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1033" w:type="pct"/>
            <w:tcBorders>
              <w:top w:val="single" w:sz="4" w:space="0" w:color="808080"/>
              <w:bottom w:val="single" w:sz="4" w:space="0" w:color="808080"/>
            </w:tcBorders>
          </w:tcPr>
          <w:p w:rsidR="005F3606" w:rsidRPr="00CA5945" w:rsidRDefault="005F3606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1181" w:type="pct"/>
            <w:tcBorders>
              <w:top w:val="single" w:sz="4" w:space="0" w:color="808080"/>
              <w:bottom w:val="single" w:sz="4" w:space="0" w:color="808080"/>
            </w:tcBorders>
          </w:tcPr>
          <w:p w:rsidR="005F3606" w:rsidRPr="00CA5945" w:rsidRDefault="005F3606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1F0F4B" w:rsidRPr="00CA5945">
        <w:trPr>
          <w:trHeight w:hRule="exact" w:val="673"/>
        </w:trPr>
        <w:tc>
          <w:tcPr>
            <w:tcW w:w="1385" w:type="pct"/>
            <w:tcBorders>
              <w:top w:val="single" w:sz="4" w:space="0" w:color="808080"/>
              <w:bottom w:val="single" w:sz="4" w:space="0" w:color="808080"/>
            </w:tcBorders>
          </w:tcPr>
          <w:p w:rsidR="001F0F4B" w:rsidRPr="00CA5945" w:rsidRDefault="001F0F4B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1402" w:type="pct"/>
            <w:tcBorders>
              <w:top w:val="single" w:sz="4" w:space="0" w:color="808080"/>
              <w:bottom w:val="single" w:sz="4" w:space="0" w:color="808080"/>
            </w:tcBorders>
          </w:tcPr>
          <w:p w:rsidR="001F0F4B" w:rsidRPr="00CA5945" w:rsidRDefault="001F0F4B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1033" w:type="pct"/>
            <w:tcBorders>
              <w:top w:val="single" w:sz="4" w:space="0" w:color="808080"/>
              <w:bottom w:val="single" w:sz="4" w:space="0" w:color="808080"/>
            </w:tcBorders>
          </w:tcPr>
          <w:p w:rsidR="001F0F4B" w:rsidRPr="00CA5945" w:rsidRDefault="001F0F4B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1181" w:type="pct"/>
            <w:tcBorders>
              <w:top w:val="single" w:sz="4" w:space="0" w:color="808080"/>
              <w:bottom w:val="single" w:sz="4" w:space="0" w:color="808080"/>
            </w:tcBorders>
          </w:tcPr>
          <w:p w:rsidR="001F0F4B" w:rsidRPr="00CA5945" w:rsidRDefault="001F0F4B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</w:tbl>
    <w:p w:rsidR="00F44FBF" w:rsidRPr="00CA5945" w:rsidRDefault="009A00AA" w:rsidP="00BD22B3">
      <w:pPr>
        <w:pStyle w:val="Heading1"/>
        <w:rPr>
          <w:lang w:val="en-GB"/>
        </w:rPr>
      </w:pPr>
      <w:r w:rsidRPr="00CA5945">
        <w:rPr>
          <w:lang w:val="en-GB"/>
        </w:rPr>
        <w:br w:type="column"/>
      </w:r>
      <w:bookmarkStart w:id="3" w:name="_Toc256629148"/>
      <w:r w:rsidR="00F44FBF" w:rsidRPr="00CA5945">
        <w:rPr>
          <w:lang w:val="en-GB"/>
        </w:rPr>
        <w:lastRenderedPageBreak/>
        <w:t>Test Environment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7"/>
      </w:tblGrid>
      <w:tr w:rsidR="00852AA3" w:rsidRPr="00CA5945" w:rsidTr="00042A11">
        <w:trPr>
          <w:trHeight w:val="277"/>
        </w:trPr>
        <w:tc>
          <w:tcPr>
            <w:tcW w:w="9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852AA3" w:rsidRPr="00CA5945" w:rsidRDefault="00852AA3" w:rsidP="00395E50">
            <w:pPr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Hardware</w:t>
            </w:r>
          </w:p>
        </w:tc>
      </w:tr>
      <w:tr w:rsidR="00D93CE9" w:rsidRPr="00CA5945" w:rsidTr="00042A11">
        <w:trPr>
          <w:trHeight w:val="277"/>
        </w:trPr>
        <w:tc>
          <w:tcPr>
            <w:tcW w:w="9367" w:type="dxa"/>
            <w:tcBorders>
              <w:top w:val="single" w:sz="4" w:space="0" w:color="808080"/>
            </w:tcBorders>
          </w:tcPr>
          <w:p w:rsidR="00D93CE9" w:rsidRPr="00CA5945" w:rsidRDefault="001A1B9C" w:rsidP="00D93CE9">
            <w:pPr>
              <w:rPr>
                <w:lang w:val="en-GB"/>
              </w:rPr>
            </w:pPr>
            <w:r>
              <w:rPr>
                <w:lang w:val="en-GB"/>
              </w:rPr>
              <w:t xml:space="preserve">Laptop </w:t>
            </w:r>
            <w:r w:rsidR="00FA6779">
              <w:rPr>
                <w:lang w:val="en-GB"/>
              </w:rPr>
              <w:t>: Intel® Core™ i3-4030</w:t>
            </w:r>
            <w:r w:rsidR="00F30A40">
              <w:rPr>
                <w:lang w:val="en-GB"/>
              </w:rPr>
              <w:t xml:space="preserve"> CPU @1.90GHz</w:t>
            </w:r>
          </w:p>
        </w:tc>
      </w:tr>
      <w:tr w:rsidR="00D93CE9" w:rsidRPr="00CA5945" w:rsidTr="00042A11">
        <w:trPr>
          <w:trHeight w:val="277"/>
        </w:trPr>
        <w:tc>
          <w:tcPr>
            <w:tcW w:w="9367" w:type="dxa"/>
          </w:tcPr>
          <w:p w:rsidR="00D93CE9" w:rsidRPr="00CA5945" w:rsidRDefault="001A1B9C" w:rsidP="00D93CE9">
            <w:pPr>
              <w:rPr>
                <w:lang w:val="en-GB"/>
              </w:rPr>
            </w:pPr>
            <w:r>
              <w:rPr>
                <w:lang w:val="en-GB"/>
              </w:rPr>
              <w:t>Mobile</w:t>
            </w:r>
            <w:r w:rsidR="00633D72">
              <w:rPr>
                <w:lang w:val="en-GB"/>
              </w:rPr>
              <w:t xml:space="preserve"> :</w:t>
            </w:r>
            <w:r>
              <w:rPr>
                <w:lang w:val="en-GB"/>
              </w:rPr>
              <w:t xml:space="preserve"> Samsung</w:t>
            </w:r>
            <w:r w:rsidR="001B46C9">
              <w:rPr>
                <w:lang w:val="en-GB"/>
              </w:rPr>
              <w:t xml:space="preserve"> A</w:t>
            </w:r>
            <w:r>
              <w:rPr>
                <w:lang w:val="en-GB"/>
              </w:rPr>
              <w:t>50</w:t>
            </w:r>
          </w:p>
        </w:tc>
      </w:tr>
      <w:tr w:rsidR="00D93CE9" w:rsidRPr="00CA5945" w:rsidTr="00042A11">
        <w:trPr>
          <w:trHeight w:val="277"/>
        </w:trPr>
        <w:tc>
          <w:tcPr>
            <w:tcW w:w="9367" w:type="dxa"/>
          </w:tcPr>
          <w:p w:rsidR="00D93CE9" w:rsidRPr="00CA5945" w:rsidRDefault="00D93CE9" w:rsidP="00D93CE9">
            <w:pPr>
              <w:rPr>
                <w:lang w:val="en-GB"/>
              </w:rPr>
            </w:pPr>
          </w:p>
        </w:tc>
      </w:tr>
    </w:tbl>
    <w:p w:rsidR="00F44FBF" w:rsidRPr="00CA5945" w:rsidRDefault="00F44FBF" w:rsidP="00395E50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75"/>
        <w:gridCol w:w="4592"/>
      </w:tblGrid>
      <w:tr w:rsidR="00042A11" w:rsidRPr="00CA5945" w:rsidTr="00042A11">
        <w:trPr>
          <w:trHeight w:val="277"/>
        </w:trPr>
        <w:tc>
          <w:tcPr>
            <w:tcW w:w="47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852AA3" w:rsidRPr="00CA5945" w:rsidRDefault="00852AA3" w:rsidP="00454642">
            <w:pPr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Software</w:t>
            </w:r>
          </w:p>
        </w:tc>
        <w:tc>
          <w:tcPr>
            <w:tcW w:w="45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852AA3" w:rsidRPr="00CA5945" w:rsidRDefault="00852AA3" w:rsidP="00454642">
            <w:pPr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Version</w:t>
            </w:r>
          </w:p>
        </w:tc>
      </w:tr>
      <w:tr w:rsidR="00D5007D" w:rsidRPr="00CA5945" w:rsidTr="00042A11">
        <w:trPr>
          <w:trHeight w:val="277"/>
        </w:trPr>
        <w:tc>
          <w:tcPr>
            <w:tcW w:w="4775" w:type="dxa"/>
            <w:tcBorders>
              <w:top w:val="single" w:sz="4" w:space="0" w:color="808080"/>
            </w:tcBorders>
          </w:tcPr>
          <w:p w:rsidR="00D5007D" w:rsidRPr="00FC7025" w:rsidRDefault="00D5007D" w:rsidP="00D5007D">
            <w:pPr>
              <w:rPr>
                <w:vertAlign w:val="subscript"/>
                <w:lang w:val="en-GB"/>
              </w:rPr>
            </w:pPr>
            <w:r>
              <w:rPr>
                <w:lang w:val="en-GB"/>
              </w:rPr>
              <w:t>Google Chrome</w:t>
            </w:r>
          </w:p>
        </w:tc>
        <w:tc>
          <w:tcPr>
            <w:tcW w:w="4592" w:type="dxa"/>
            <w:tcBorders>
              <w:top w:val="single" w:sz="4" w:space="0" w:color="808080"/>
            </w:tcBorders>
          </w:tcPr>
          <w:p w:rsidR="00D5007D" w:rsidRPr="00CA5945" w:rsidRDefault="00D5007D" w:rsidP="00D5007D">
            <w:pPr>
              <w:rPr>
                <w:lang w:val="en-GB"/>
              </w:rPr>
            </w:pPr>
            <w:r w:rsidRPr="00243922">
              <w:t>80.0.3987.132</w:t>
            </w:r>
          </w:p>
        </w:tc>
      </w:tr>
      <w:tr w:rsidR="00D5007D" w:rsidRPr="00CA5945" w:rsidTr="00042A11">
        <w:trPr>
          <w:trHeight w:val="277"/>
        </w:trPr>
        <w:tc>
          <w:tcPr>
            <w:tcW w:w="4775" w:type="dxa"/>
            <w:tcBorders>
              <w:top w:val="single" w:sz="4" w:space="0" w:color="808080"/>
            </w:tcBorders>
          </w:tcPr>
          <w:p w:rsidR="00D5007D" w:rsidRDefault="00D5007D" w:rsidP="00D5007D">
            <w:pPr>
              <w:rPr>
                <w:lang w:val="en-GB"/>
              </w:rPr>
            </w:pPr>
            <w:r>
              <w:rPr>
                <w:lang w:val="en-GB"/>
              </w:rPr>
              <w:t>Mozilla Firefox</w:t>
            </w:r>
          </w:p>
        </w:tc>
        <w:tc>
          <w:tcPr>
            <w:tcW w:w="4592" w:type="dxa"/>
            <w:tcBorders>
              <w:top w:val="single" w:sz="4" w:space="0" w:color="808080"/>
            </w:tcBorders>
          </w:tcPr>
          <w:p w:rsidR="00D5007D" w:rsidRPr="00243922" w:rsidRDefault="00D5007D" w:rsidP="00D5007D">
            <w:r w:rsidRPr="00242C21">
              <w:t>73.0.1</w:t>
            </w:r>
          </w:p>
        </w:tc>
      </w:tr>
    </w:tbl>
    <w:p w:rsidR="00852AA3" w:rsidRPr="00CA5945" w:rsidRDefault="00852AA3" w:rsidP="00395E50">
      <w:pPr>
        <w:rPr>
          <w:lang w:val="en-GB"/>
        </w:rPr>
      </w:pPr>
    </w:p>
    <w:p w:rsidR="0030298C" w:rsidRPr="00CA5945" w:rsidRDefault="00BD22B3" w:rsidP="005131DC">
      <w:pPr>
        <w:pStyle w:val="Heading1"/>
        <w:rPr>
          <w:lang w:val="en-GB"/>
        </w:rPr>
      </w:pPr>
      <w:r w:rsidRPr="00CA5945">
        <w:rPr>
          <w:lang w:val="en-GB"/>
        </w:rPr>
        <w:t xml:space="preserve"> </w:t>
      </w:r>
      <w:bookmarkStart w:id="4" w:name="_Toc256629149"/>
      <w:r w:rsidR="0030298C" w:rsidRPr="00CA5945">
        <w:rPr>
          <w:lang w:val="en-GB"/>
        </w:rPr>
        <w:t>Standard</w:t>
      </w:r>
      <w:r w:rsidR="00AD4863" w:rsidRPr="00CA5945">
        <w:rPr>
          <w:lang w:val="en-GB"/>
        </w:rPr>
        <w:t xml:space="preserve"> </w:t>
      </w:r>
      <w:r w:rsidR="001F064E" w:rsidRPr="00CA5945">
        <w:rPr>
          <w:lang w:val="en-GB"/>
        </w:rPr>
        <w:t xml:space="preserve">Product </w:t>
      </w:r>
      <w:r w:rsidR="00AD4863" w:rsidRPr="00CA5945">
        <w:rPr>
          <w:lang w:val="en-GB"/>
        </w:rPr>
        <w:t>T</w:t>
      </w:r>
      <w:r w:rsidR="0030298C" w:rsidRPr="00CA5945">
        <w:rPr>
          <w:lang w:val="en-GB"/>
        </w:rPr>
        <w:t>ests (</w:t>
      </w:r>
      <w:r w:rsidR="005131DC" w:rsidRPr="005131DC">
        <w:rPr>
          <w:lang w:val="en-GB"/>
        </w:rPr>
        <w:t>Compare layout to mock</w:t>
      </w:r>
      <w:r w:rsidR="00C4622B">
        <w:rPr>
          <w:lang w:val="en-GB"/>
        </w:rPr>
        <w:t>-</w:t>
      </w:r>
      <w:r w:rsidR="005131DC" w:rsidRPr="005131DC">
        <w:rPr>
          <w:lang w:val="en-GB"/>
        </w:rPr>
        <w:t>up</w:t>
      </w:r>
      <w:r w:rsidR="0030298C" w:rsidRPr="00CA5945">
        <w:rPr>
          <w:lang w:val="en-GB"/>
        </w:rPr>
        <w:t>)</w:t>
      </w:r>
      <w:bookmarkEnd w:id="4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2"/>
        <w:gridCol w:w="3744"/>
        <w:gridCol w:w="3884"/>
        <w:gridCol w:w="565"/>
        <w:gridCol w:w="706"/>
      </w:tblGrid>
      <w:tr w:rsidR="0030298C" w:rsidRPr="00CA594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30298C" w:rsidRPr="00CA5945" w:rsidRDefault="00DC77E0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No</w:t>
            </w:r>
            <w:r w:rsidR="0030298C" w:rsidRPr="00CA5945">
              <w:rPr>
                <w:b/>
                <w:lang w:val="en-GB"/>
              </w:rPr>
              <w:t>.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30298C" w:rsidRPr="00CA5945" w:rsidRDefault="00837E20">
            <w:pPr>
              <w:pStyle w:val="CommentText"/>
              <w:spacing w:before="60" w:after="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Steps</w:t>
            </w: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30298C" w:rsidRPr="00CA5945" w:rsidRDefault="00DC77E0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Expected r</w:t>
            </w:r>
            <w:r w:rsidR="0030298C" w:rsidRPr="00CA5945">
              <w:rPr>
                <w:b/>
                <w:lang w:val="en-GB"/>
              </w:rPr>
              <w:t>es</w:t>
            </w:r>
            <w:r w:rsidRPr="00CA5945">
              <w:rPr>
                <w:b/>
                <w:lang w:val="en-GB"/>
              </w:rPr>
              <w:t>ult</w:t>
            </w:r>
          </w:p>
        </w:tc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30298C" w:rsidRPr="00CA5945" w:rsidRDefault="0030298C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OK</w:t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30298C" w:rsidRPr="00CA5945" w:rsidRDefault="0030298C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NOK</w:t>
            </w:r>
          </w:p>
        </w:tc>
      </w:tr>
      <w:tr w:rsidR="00904727" w:rsidRPr="00CA594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04727" w:rsidRPr="00CA5945" w:rsidRDefault="00904727" w:rsidP="00904727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/>
            </w:r>
            <w:r w:rsidRPr="00CA5945">
              <w:rPr>
                <w:lang w:val="en-GB"/>
              </w:rPr>
              <w:instrText xml:space="preserve"> AUTONUM </w:instrText>
            </w:r>
            <w:r w:rsidRPr="00CA5945">
              <w:rPr>
                <w:lang w:val="en-GB"/>
              </w:rPr>
              <w:fldChar w:fldCharType="end"/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04727" w:rsidRPr="00CA5945" w:rsidRDefault="004A3732" w:rsidP="004A373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The desktop width of the mock-up will be 1200px, tablet would be 768px and 320px for mobile devices.</w:t>
            </w: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04727" w:rsidRPr="00CA5945" w:rsidRDefault="00657325" w:rsidP="00904727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Width of all the devices should be fixed and there would be no horizontal scrolling in any device.</w:t>
            </w:r>
          </w:p>
        </w:tc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04727" w:rsidRPr="00CA5945" w:rsidRDefault="006A59DC" w:rsidP="00904727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"/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  <w:bookmarkEnd w:id="5"/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04727" w:rsidRPr="00CA5945" w:rsidRDefault="00904727" w:rsidP="00904727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BB1E5B">
              <w:rPr>
                <w:lang w:val="en-GB"/>
              </w:rPr>
            </w:r>
            <w:r w:rsidR="00BB1E5B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</w:tr>
      <w:tr w:rsidR="00904727" w:rsidRPr="00CA594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04727" w:rsidRPr="00CA5945" w:rsidRDefault="00904727" w:rsidP="00904727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/>
            </w:r>
            <w:r w:rsidRPr="00CA5945">
              <w:rPr>
                <w:lang w:val="en-GB"/>
              </w:rPr>
              <w:instrText xml:space="preserve"> AUTONUM </w:instrText>
            </w:r>
            <w:r w:rsidRPr="00CA5945">
              <w:rPr>
                <w:lang w:val="en-GB"/>
              </w:rPr>
              <w:fldChar w:fldCharType="end"/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04727" w:rsidRPr="00CA5945" w:rsidRDefault="00437B19" w:rsidP="00904727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Menu bar has links, when hovered it should display drop down</w:t>
            </w: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04727" w:rsidRPr="00CA5945" w:rsidRDefault="00437B19" w:rsidP="00904727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Drop down list should be scro</w:t>
            </w:r>
            <w:r w:rsidR="006B3DE5">
              <w:rPr>
                <w:lang w:val="en-GB"/>
              </w:rPr>
              <w:t>llable within the list and not</w:t>
            </w:r>
            <w:r w:rsidR="006063C6">
              <w:rPr>
                <w:lang w:val="en-GB"/>
              </w:rPr>
              <w:t xml:space="preserve"> </w:t>
            </w:r>
            <w:r>
              <w:rPr>
                <w:lang w:val="en-GB"/>
              </w:rPr>
              <w:t>the entire page.</w:t>
            </w:r>
          </w:p>
        </w:tc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04727" w:rsidRPr="00CA5945" w:rsidRDefault="006A59DC" w:rsidP="00904727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904727" w:rsidRPr="00CA5945" w:rsidRDefault="00904727" w:rsidP="00904727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BB1E5B">
              <w:rPr>
                <w:lang w:val="en-GB"/>
              </w:rPr>
            </w:r>
            <w:r w:rsidR="00BB1E5B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</w:tr>
      <w:tr w:rsidR="00965B0B" w:rsidRPr="00CA594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65B0B" w:rsidRPr="00CA5945" w:rsidRDefault="005B5298" w:rsidP="00965B0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3.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65B0B" w:rsidRDefault="00BB3B74" w:rsidP="00965B0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Images used in mock-up will be optimized or compressed while using in website.</w:t>
            </w: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65B0B" w:rsidRDefault="00BB3B74" w:rsidP="00965B0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High resolution images requires more time to load and can distract users.</w:t>
            </w:r>
          </w:p>
        </w:tc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65B0B" w:rsidRPr="00CA5945" w:rsidRDefault="006A59DC" w:rsidP="00965B0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65B0B" w:rsidRPr="00CA5945" w:rsidRDefault="00965B0B" w:rsidP="00965B0B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BB1E5B">
              <w:rPr>
                <w:lang w:val="en-GB"/>
              </w:rPr>
            </w:r>
            <w:r w:rsidR="00BB1E5B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</w:tr>
      <w:tr w:rsidR="00965B0B" w:rsidRPr="00CA594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65B0B" w:rsidRPr="00CA5945" w:rsidRDefault="005B5298" w:rsidP="005B5298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4.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65B0B" w:rsidRPr="00CA5945" w:rsidRDefault="00BB3B74" w:rsidP="00965B0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Layout should cover alternate attributes for missing images or icons.</w:t>
            </w: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65B0B" w:rsidRPr="00CA5945" w:rsidRDefault="004A5A6C" w:rsidP="00965B0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Misplacement of folders can affect the linking of scripts, stylesheets and images.</w:t>
            </w:r>
            <w:r w:rsidR="00DA542D">
              <w:rPr>
                <w:lang w:val="en-GB"/>
              </w:rPr>
              <w:t xml:space="preserve"> Mock-up does not cover the attributes </w:t>
            </w:r>
            <w:r w:rsidR="00265A77">
              <w:rPr>
                <w:lang w:val="en-GB"/>
              </w:rPr>
              <w:t>section.</w:t>
            </w:r>
          </w:p>
        </w:tc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65B0B" w:rsidRPr="00CA5945" w:rsidRDefault="006A59DC" w:rsidP="00965B0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65B0B" w:rsidRPr="00CA5945" w:rsidRDefault="00965B0B" w:rsidP="00965B0B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BB1E5B">
              <w:rPr>
                <w:lang w:val="en-GB"/>
              </w:rPr>
            </w:r>
            <w:r w:rsidR="00BB1E5B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</w:tr>
      <w:tr w:rsidR="00965B0B" w:rsidRPr="00CA594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65B0B" w:rsidRPr="00CA5945" w:rsidRDefault="005B5298" w:rsidP="005B5298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65B0B" w:rsidRPr="00CA5945" w:rsidRDefault="008E1732" w:rsidP="00837979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Fonts used in mock-up should be same in the layout. Also, the size should be exact present in the mock-up</w:t>
            </w: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65B0B" w:rsidRPr="00CA5945" w:rsidRDefault="00AC70C9" w:rsidP="00965B0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Keeping the font size and family exactly same as mock-up will give us a perfection.</w:t>
            </w:r>
          </w:p>
        </w:tc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65B0B" w:rsidRPr="00CA5945" w:rsidRDefault="006A59DC" w:rsidP="00965B0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65B0B" w:rsidRPr="00CA5945" w:rsidRDefault="00965B0B" w:rsidP="00965B0B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BB1E5B">
              <w:rPr>
                <w:lang w:val="en-GB"/>
              </w:rPr>
            </w:r>
            <w:r w:rsidR="00BB1E5B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</w:tr>
      <w:tr w:rsidR="00965B0B" w:rsidRPr="00CA594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65B0B" w:rsidRPr="00CA5945" w:rsidRDefault="008B29F7" w:rsidP="008B29F7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6.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65B0B" w:rsidRPr="00CA5945" w:rsidRDefault="00173BC8" w:rsidP="004C4F0E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Hamburger icon</w:t>
            </w:r>
            <w:r w:rsidR="004C4F0E">
              <w:rPr>
                <w:lang w:val="en-GB"/>
              </w:rPr>
              <w:t xml:space="preserve"> </w:t>
            </w:r>
            <w:r w:rsidR="00BB1E5B">
              <w:rPr>
                <w:lang w:val="en-GB"/>
              </w:rPr>
              <w:pict w14:anchorId="1F9849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4.25pt;mso-left-percent:-10001;mso-top-percent:-10001;mso-position-horizontal:absolute;mso-position-horizontal-relative:char;mso-position-vertical:absolute;mso-position-vertical-relative:line;mso-left-percent:-10001;mso-top-percent:-10001">
                  <v:imagedata r:id="rId8" o:title=""/>
                </v:shape>
              </w:pict>
            </w:r>
            <w:r>
              <w:rPr>
                <w:lang w:val="en-GB"/>
              </w:rPr>
              <w:t xml:space="preserve"> </w:t>
            </w:r>
            <w:r w:rsidR="004C4F0E">
              <w:rPr>
                <w:lang w:val="en-GB"/>
              </w:rPr>
              <w:t xml:space="preserve"> </w:t>
            </w:r>
            <w:r>
              <w:rPr>
                <w:lang w:val="en-GB"/>
              </w:rPr>
              <w:t>used in mobile devices</w:t>
            </w:r>
            <w:r w:rsidR="004C4F0E">
              <w:rPr>
                <w:lang w:val="en-GB"/>
              </w:rPr>
              <w:t xml:space="preserve"> should be same as mock-up.   </w:t>
            </w: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65B0B" w:rsidRPr="00CA5945" w:rsidRDefault="00FE4E59" w:rsidP="00965B0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Menu bar in mobile devices will be handle by hamburger by clicking on hamburger icon.</w:t>
            </w:r>
          </w:p>
        </w:tc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65B0B" w:rsidRPr="00CA5945" w:rsidRDefault="006A59DC" w:rsidP="00965B0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65B0B" w:rsidRPr="00CA5945" w:rsidRDefault="00965B0B" w:rsidP="00965B0B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BB1E5B">
              <w:rPr>
                <w:lang w:val="en-GB"/>
              </w:rPr>
            </w:r>
            <w:r w:rsidR="00BB1E5B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</w:tr>
      <w:tr w:rsidR="005B5298" w:rsidRPr="00CA594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B5298" w:rsidRPr="00CA5945" w:rsidRDefault="008B29F7" w:rsidP="005B5298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7.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B5298" w:rsidRDefault="00173A68" w:rsidP="00576FE0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The block such as navigation, footer, call to action will be same and fixed for all the pages.</w:t>
            </w: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B5298" w:rsidRDefault="00AA55A8" w:rsidP="005B5298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The view can vary in different devices but the content will be static.</w:t>
            </w:r>
          </w:p>
        </w:tc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B5298" w:rsidRPr="00CA5945" w:rsidRDefault="006A59DC" w:rsidP="005B5298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B5298" w:rsidRPr="00CA5945" w:rsidRDefault="005B5298" w:rsidP="005B5298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BB1E5B">
              <w:rPr>
                <w:lang w:val="en-GB"/>
              </w:rPr>
            </w:r>
            <w:r w:rsidR="00BB1E5B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</w:tr>
      <w:tr w:rsidR="000734DC" w:rsidRPr="00CA594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Pr="00CA5945" w:rsidRDefault="000734DC" w:rsidP="000734DC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8.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Default="00C4012F" w:rsidP="000734DC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Buttons and text field</w:t>
            </w:r>
            <w:r w:rsidR="00E32785">
              <w:rPr>
                <w:lang w:val="en-GB"/>
              </w:rPr>
              <w:t>s</w:t>
            </w:r>
            <w:r>
              <w:rPr>
                <w:lang w:val="en-GB"/>
              </w:rPr>
              <w:t xml:space="preserve"> should be consistent in all the webpages.</w:t>
            </w: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Default="00256235" w:rsidP="00256235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Text box and buttons should have proper label in terms of responsiveness</w:t>
            </w:r>
            <w:r w:rsidR="00C36DAD">
              <w:rPr>
                <w:lang w:val="en-GB"/>
              </w:rPr>
              <w:t>.</w:t>
            </w:r>
          </w:p>
        </w:tc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Pr="00CA5945" w:rsidRDefault="006A59DC" w:rsidP="000734DC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Pr="00CA5945" w:rsidRDefault="000734DC" w:rsidP="000734DC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BB1E5B">
              <w:rPr>
                <w:lang w:val="en-GB"/>
              </w:rPr>
            </w:r>
            <w:r w:rsidR="00BB1E5B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</w:tr>
      <w:tr w:rsidR="000734DC" w:rsidRPr="00CA594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Pr="00CA5945" w:rsidRDefault="000734DC" w:rsidP="000734DC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lastRenderedPageBreak/>
              <w:t>9.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Default="00E179BB" w:rsidP="00E179B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We have to make sure that shrinking the size of the screen in desktop or laptop </w:t>
            </w:r>
            <w:r w:rsidR="00CE3178">
              <w:rPr>
                <w:lang w:val="en-GB"/>
              </w:rPr>
              <w:t>does affect the responsiveness</w:t>
            </w:r>
            <w:r w:rsidR="00EF46AD">
              <w:rPr>
                <w:lang w:val="en-GB"/>
              </w:rPr>
              <w:t>.</w:t>
            </w: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Default="00787C50" w:rsidP="000734DC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Images can cause horizontal scrolling and to avoid that we can use media queries.</w:t>
            </w:r>
          </w:p>
        </w:tc>
        <w:bookmarkStart w:id="6" w:name="_GoBack"/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Pr="00CA5945" w:rsidRDefault="006A59DC" w:rsidP="000734DC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  <w:bookmarkEnd w:id="6"/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Pr="00CA5945" w:rsidRDefault="000734DC" w:rsidP="000734DC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BB1E5B">
              <w:rPr>
                <w:lang w:val="en-GB"/>
              </w:rPr>
            </w:r>
            <w:r w:rsidR="00BB1E5B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</w:tr>
      <w:tr w:rsidR="000734DC" w:rsidRPr="00CA594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Pr="00CA5945" w:rsidRDefault="000734DC" w:rsidP="000734DC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Pr="00CA5945" w:rsidRDefault="000734DC" w:rsidP="000734DC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Pr="00CA5945" w:rsidRDefault="000734DC" w:rsidP="000734DC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Pr="00CA5945" w:rsidRDefault="000734DC" w:rsidP="000734DC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BB1E5B">
              <w:rPr>
                <w:lang w:val="en-GB"/>
              </w:rPr>
            </w:r>
            <w:r w:rsidR="00BB1E5B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Pr="00CA5945" w:rsidRDefault="000734DC" w:rsidP="000734DC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BB1E5B">
              <w:rPr>
                <w:lang w:val="en-GB"/>
              </w:rPr>
            </w:r>
            <w:r w:rsidR="00BB1E5B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</w:tr>
      <w:tr w:rsidR="000734DC" w:rsidRPr="00CA594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Pr="00CA5945" w:rsidRDefault="000734DC" w:rsidP="000734DC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Pr="00CA5945" w:rsidRDefault="000734DC" w:rsidP="000734DC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Pr="00CA5945" w:rsidRDefault="000734DC" w:rsidP="000734DC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Pr="00CA5945" w:rsidRDefault="000734DC" w:rsidP="000734DC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BB1E5B">
              <w:rPr>
                <w:lang w:val="en-GB"/>
              </w:rPr>
            </w:r>
            <w:r w:rsidR="00BB1E5B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Pr="00CA5945" w:rsidRDefault="000734DC" w:rsidP="000734DC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BB1E5B">
              <w:rPr>
                <w:lang w:val="en-GB"/>
              </w:rPr>
            </w:r>
            <w:r w:rsidR="00BB1E5B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</w:tr>
      <w:tr w:rsidR="000734DC" w:rsidRPr="00CA594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Pr="00CA5945" w:rsidRDefault="000734DC" w:rsidP="000734DC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Pr="00CA5945" w:rsidRDefault="000734DC" w:rsidP="000734DC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Pr="00CA5945" w:rsidRDefault="000734DC" w:rsidP="000734DC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Pr="00CA5945" w:rsidRDefault="000734DC" w:rsidP="000734DC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BB1E5B">
              <w:rPr>
                <w:lang w:val="en-GB"/>
              </w:rPr>
            </w:r>
            <w:r w:rsidR="00BB1E5B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34DC" w:rsidRPr="00CA5945" w:rsidRDefault="000734DC" w:rsidP="000734DC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BB1E5B">
              <w:rPr>
                <w:lang w:val="en-GB"/>
              </w:rPr>
            </w:r>
            <w:r w:rsidR="00BB1E5B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</w:tr>
    </w:tbl>
    <w:p w:rsidR="00D22256" w:rsidRPr="00CA5945" w:rsidRDefault="00D22256">
      <w:pPr>
        <w:rPr>
          <w:lang w:val="en-GB"/>
        </w:rPr>
      </w:pPr>
    </w:p>
    <w:p w:rsidR="0030298C" w:rsidRPr="00CA5945" w:rsidRDefault="0030298C">
      <w:pPr>
        <w:rPr>
          <w:lang w:val="en-GB"/>
        </w:rPr>
      </w:pPr>
    </w:p>
    <w:p w:rsidR="00322CC2" w:rsidRPr="00CA5945" w:rsidRDefault="00322CC2">
      <w:pPr>
        <w:rPr>
          <w:lang w:val="en-GB"/>
        </w:rPr>
      </w:pPr>
    </w:p>
    <w:p w:rsidR="0030298C" w:rsidRPr="00D84172" w:rsidRDefault="002F7017">
      <w:pPr>
        <w:pStyle w:val="Heading1"/>
        <w:pageBreakBefore/>
        <w:ind w:left="357" w:hanging="357"/>
        <w:rPr>
          <w:lang w:val="en-GB"/>
        </w:rPr>
      </w:pPr>
      <w:bookmarkStart w:id="7" w:name="_Toc256629150"/>
      <w:r w:rsidRPr="00D84172">
        <w:rPr>
          <w:lang w:val="en-GB"/>
        </w:rPr>
        <w:lastRenderedPageBreak/>
        <w:t>Problem Description</w:t>
      </w:r>
      <w:bookmarkEnd w:id="7"/>
    </w:p>
    <w:tbl>
      <w:tblPr>
        <w:tblW w:w="5000" w:type="pct"/>
        <w:tblLook w:val="0000" w:firstRow="0" w:lastRow="0" w:firstColumn="0" w:lastColumn="0" w:noHBand="0" w:noVBand="0"/>
      </w:tblPr>
      <w:tblGrid>
        <w:gridCol w:w="711"/>
        <w:gridCol w:w="6060"/>
        <w:gridCol w:w="1843"/>
        <w:gridCol w:w="957"/>
      </w:tblGrid>
      <w:tr w:rsidR="003446A4" w:rsidRPr="004619CD">
        <w:tc>
          <w:tcPr>
            <w:tcW w:w="3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3446A4" w:rsidRPr="00CA5945" w:rsidRDefault="003446A4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No.</w:t>
            </w:r>
          </w:p>
        </w:tc>
        <w:tc>
          <w:tcPr>
            <w:tcW w:w="31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3446A4" w:rsidRPr="00CA5945" w:rsidRDefault="003446A4" w:rsidP="00103295">
            <w:pPr>
              <w:pStyle w:val="CommentText"/>
              <w:tabs>
                <w:tab w:val="left" w:pos="4269"/>
              </w:tabs>
              <w:spacing w:before="60" w:after="60"/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Description, Impact &amp; Measure</w:t>
            </w:r>
          </w:p>
        </w:tc>
        <w:tc>
          <w:tcPr>
            <w:tcW w:w="9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3446A4" w:rsidRPr="00CA5945" w:rsidRDefault="003446A4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Reservation</w:t>
            </w:r>
          </w:p>
        </w:tc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3446A4" w:rsidRPr="004619CD" w:rsidRDefault="003446A4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NoGo</w:t>
            </w:r>
          </w:p>
        </w:tc>
      </w:tr>
      <w:tr w:rsidR="003446A4" w:rsidRPr="004619CD">
        <w:tc>
          <w:tcPr>
            <w:tcW w:w="371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166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610663">
            <w:pPr>
              <w:pStyle w:val="CommentText"/>
              <w:spacing w:before="60" w:after="60"/>
              <w:rPr>
                <w:lang w:val="en-GB"/>
              </w:rPr>
            </w:pPr>
            <w:r w:rsidRPr="00D84172">
              <w:rPr>
                <w:lang w:val="en-GB"/>
              </w:rPr>
              <w:t>DO NOT FILL THIS IN, AS THIS SECTION WOULD BE COMPLETED BY THE PERSON DOING THE ACTUAL TESTING.</w:t>
            </w:r>
          </w:p>
        </w:tc>
        <w:tc>
          <w:tcPr>
            <w:tcW w:w="963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500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3446A4" w:rsidRPr="004619CD">
        <w:tc>
          <w:tcPr>
            <w:tcW w:w="3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1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9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3446A4" w:rsidRPr="004619CD">
        <w:tc>
          <w:tcPr>
            <w:tcW w:w="3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1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9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3446A4" w:rsidRPr="004619CD">
        <w:tc>
          <w:tcPr>
            <w:tcW w:w="3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1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9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3446A4" w:rsidRPr="004619CD">
        <w:tc>
          <w:tcPr>
            <w:tcW w:w="3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1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9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3446A4" w:rsidRPr="004619CD">
        <w:tc>
          <w:tcPr>
            <w:tcW w:w="3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1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9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3446A4" w:rsidRPr="004619CD">
        <w:tc>
          <w:tcPr>
            <w:tcW w:w="3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1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9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3446A4" w:rsidRPr="004619CD">
        <w:tc>
          <w:tcPr>
            <w:tcW w:w="3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1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9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3446A4" w:rsidRPr="004619CD">
        <w:tc>
          <w:tcPr>
            <w:tcW w:w="3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1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9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3446A4" w:rsidRPr="004619CD">
        <w:tc>
          <w:tcPr>
            <w:tcW w:w="3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1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9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3446A4" w:rsidRPr="004619CD">
        <w:tc>
          <w:tcPr>
            <w:tcW w:w="3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1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9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3446A4" w:rsidRPr="004619CD">
        <w:tc>
          <w:tcPr>
            <w:tcW w:w="3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1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9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3446A4" w:rsidRPr="004619CD">
        <w:tc>
          <w:tcPr>
            <w:tcW w:w="3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1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9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3446A4" w:rsidRPr="004619CD">
        <w:tc>
          <w:tcPr>
            <w:tcW w:w="3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1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9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3446A4" w:rsidRPr="004619CD">
        <w:tc>
          <w:tcPr>
            <w:tcW w:w="3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1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9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3446A4" w:rsidRPr="004619CD">
        <w:tc>
          <w:tcPr>
            <w:tcW w:w="3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1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9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3446A4" w:rsidRPr="004619CD">
        <w:tc>
          <w:tcPr>
            <w:tcW w:w="3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1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9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3446A4" w:rsidRPr="004619CD">
        <w:tc>
          <w:tcPr>
            <w:tcW w:w="3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1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9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3446A4" w:rsidRPr="004619CD">
        <w:tc>
          <w:tcPr>
            <w:tcW w:w="3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1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9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446A4" w:rsidRPr="004619CD" w:rsidRDefault="003446A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</w:tbl>
    <w:p w:rsidR="0030298C" w:rsidRPr="004619CD" w:rsidRDefault="0030298C" w:rsidP="00F47B5C">
      <w:pPr>
        <w:rPr>
          <w:lang w:val="en-GB"/>
        </w:rPr>
      </w:pPr>
    </w:p>
    <w:sectPr w:rsidR="0030298C" w:rsidRPr="004619CD" w:rsidSect="00395E50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1701" w:left="1701" w:header="567" w:footer="1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E5B" w:rsidRDefault="00BB1E5B">
      <w:r>
        <w:separator/>
      </w:r>
    </w:p>
  </w:endnote>
  <w:endnote w:type="continuationSeparator" w:id="0">
    <w:p w:rsidR="00BB1E5B" w:rsidRDefault="00BB1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45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BSHeadlin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BSLogo">
    <w:panose1 w:val="00000000000000000000"/>
    <w:charset w:val="02"/>
    <w:family w:val="auto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  <w:gridCol w:w="3684"/>
    </w:tblGrid>
    <w:tr w:rsidR="008859F7">
      <w:trPr>
        <w:cantSplit/>
      </w:trPr>
      <w:tc>
        <w:tcPr>
          <w:tcW w:w="5670" w:type="dxa"/>
        </w:tcPr>
        <w:p w:rsidR="008859F7" w:rsidRDefault="00852AA3">
          <w:pPr>
            <w:pStyle w:val="DocumentIdentification"/>
            <w:spacing w:before="120" w:after="120"/>
          </w:pPr>
          <w:r>
            <w:rPr>
              <w:lang w:val="en-US"/>
            </w:rPr>
            <w:t>3.17.2010</w:t>
          </w:r>
        </w:p>
      </w:tc>
      <w:tc>
        <w:tcPr>
          <w:tcW w:w="3684" w:type="dxa"/>
        </w:tcPr>
        <w:p w:rsidR="008859F7" w:rsidRPr="00403267" w:rsidRDefault="008859F7">
          <w:pPr>
            <w:pStyle w:val="Footer2nd"/>
            <w:spacing w:before="120" w:after="120"/>
            <w:jc w:val="right"/>
            <w:rPr>
              <w:szCs w:val="16"/>
            </w:rPr>
          </w:pPr>
          <w:r w:rsidRPr="00403267">
            <w:rPr>
              <w:szCs w:val="16"/>
            </w:rPr>
            <w:t xml:space="preserve">Page </w:t>
          </w:r>
          <w:r w:rsidRPr="00403267">
            <w:rPr>
              <w:szCs w:val="16"/>
            </w:rPr>
            <w:fldChar w:fldCharType="begin"/>
          </w:r>
          <w:r w:rsidRPr="00403267">
            <w:rPr>
              <w:szCs w:val="16"/>
            </w:rPr>
            <w:instrText xml:space="preserve"> PAGE  \* MERGEFORMAT </w:instrText>
          </w:r>
          <w:r w:rsidRPr="00403267">
            <w:rPr>
              <w:szCs w:val="16"/>
            </w:rPr>
            <w:fldChar w:fldCharType="separate"/>
          </w:r>
          <w:r w:rsidR="006A59DC">
            <w:rPr>
              <w:noProof/>
              <w:szCs w:val="16"/>
            </w:rPr>
            <w:t>6</w:t>
          </w:r>
          <w:r w:rsidRPr="00403267">
            <w:rPr>
              <w:szCs w:val="16"/>
            </w:rPr>
            <w:fldChar w:fldCharType="end"/>
          </w:r>
          <w:r>
            <w:rPr>
              <w:szCs w:val="16"/>
            </w:rPr>
            <w:t xml:space="preserve"> of</w:t>
          </w:r>
          <w:r w:rsidRPr="00403267">
            <w:rPr>
              <w:szCs w:val="16"/>
            </w:rPr>
            <w:t xml:space="preserve"> </w:t>
          </w:r>
          <w:r w:rsidR="00610663">
            <w:rPr>
              <w:noProof/>
              <w:szCs w:val="16"/>
            </w:rPr>
            <w:fldChar w:fldCharType="begin"/>
          </w:r>
          <w:r w:rsidR="00610663">
            <w:rPr>
              <w:noProof/>
              <w:szCs w:val="16"/>
            </w:rPr>
            <w:instrText xml:space="preserve"> NUMPAGES  \* MERGEFORMAT </w:instrText>
          </w:r>
          <w:r w:rsidR="00610663">
            <w:rPr>
              <w:noProof/>
              <w:szCs w:val="16"/>
            </w:rPr>
            <w:fldChar w:fldCharType="separate"/>
          </w:r>
          <w:r w:rsidR="006A59DC">
            <w:rPr>
              <w:noProof/>
              <w:szCs w:val="16"/>
            </w:rPr>
            <w:t>6</w:t>
          </w:r>
          <w:r w:rsidR="00610663">
            <w:rPr>
              <w:noProof/>
              <w:szCs w:val="16"/>
            </w:rPr>
            <w:fldChar w:fldCharType="end"/>
          </w:r>
        </w:p>
      </w:tc>
    </w:tr>
  </w:tbl>
  <w:p w:rsidR="008859F7" w:rsidRDefault="008859F7">
    <w:pPr>
      <w:pStyle w:val="Footer"/>
      <w:pBdr>
        <w:top w:val="none" w:sz="0" w:space="0" w:color="auto"/>
      </w:pBdr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20" w:firstRow="1" w:lastRow="0" w:firstColumn="0" w:lastColumn="0" w:noHBand="0" w:noVBand="0"/>
    </w:tblPr>
    <w:tblGrid>
      <w:gridCol w:w="2268"/>
      <w:gridCol w:w="7088"/>
    </w:tblGrid>
    <w:tr w:rsidR="008859F7">
      <w:tc>
        <w:tcPr>
          <w:tcW w:w="2268" w:type="dxa"/>
          <w:tcBorders>
            <w:top w:val="single" w:sz="4" w:space="0" w:color="auto"/>
          </w:tcBorders>
        </w:tcPr>
        <w:p w:rsidR="008859F7" w:rsidRDefault="008859F7">
          <w:pPr>
            <w:rPr>
              <w:snapToGrid w:val="0"/>
              <w:color w:val="000000"/>
              <w:lang w:eastAsia="en-US"/>
            </w:rPr>
          </w:pPr>
          <w:r>
            <w:rPr>
              <w:snapToGrid w:val="0"/>
              <w:color w:val="000000"/>
              <w:lang w:eastAsia="en-US"/>
            </w:rPr>
            <w:t>Version</w:t>
          </w:r>
        </w:p>
      </w:tc>
      <w:tc>
        <w:tcPr>
          <w:tcW w:w="7088" w:type="dxa"/>
          <w:tcBorders>
            <w:top w:val="single" w:sz="4" w:space="0" w:color="auto"/>
          </w:tcBorders>
        </w:tcPr>
        <w:p w:rsidR="008859F7" w:rsidRDefault="008859F7">
          <w:pPr>
            <w:rPr>
              <w:snapToGrid w:val="0"/>
              <w:color w:val="000000"/>
              <w:lang w:eastAsia="en-US"/>
            </w:rPr>
          </w:pPr>
          <w:r>
            <w:rPr>
              <w:snapToGrid w:val="0"/>
              <w:color w:val="000000"/>
              <w:lang w:eastAsia="en-US"/>
            </w:rPr>
            <w:t xml:space="preserve">1.0.0 </w:t>
          </w:r>
        </w:p>
      </w:tc>
    </w:tr>
    <w:tr w:rsidR="008859F7">
      <w:tc>
        <w:tcPr>
          <w:tcW w:w="2268" w:type="dxa"/>
        </w:tcPr>
        <w:p w:rsidR="008859F7" w:rsidRDefault="008859F7">
          <w:pPr>
            <w:rPr>
              <w:snapToGrid w:val="0"/>
              <w:color w:val="000000"/>
              <w:lang w:eastAsia="en-US"/>
            </w:rPr>
          </w:pPr>
          <w:r>
            <w:rPr>
              <w:snapToGrid w:val="0"/>
              <w:color w:val="000000"/>
              <w:lang w:eastAsia="en-US"/>
            </w:rPr>
            <w:t>Status</w:t>
          </w:r>
        </w:p>
      </w:tc>
      <w:tc>
        <w:tcPr>
          <w:tcW w:w="7088" w:type="dxa"/>
        </w:tcPr>
        <w:p w:rsidR="008859F7" w:rsidRDefault="00D5007D">
          <w:pPr>
            <w:rPr>
              <w:snapToGrid w:val="0"/>
              <w:color w:val="000000"/>
              <w:lang w:eastAsia="en-US"/>
            </w:rPr>
          </w:pPr>
          <w:r>
            <w:rPr>
              <w:snapToGrid w:val="0"/>
              <w:color w:val="000000"/>
              <w:lang w:eastAsia="en-US"/>
            </w:rPr>
            <w:t>Tested</w:t>
          </w:r>
        </w:p>
      </w:tc>
    </w:tr>
    <w:tr w:rsidR="008859F7">
      <w:tc>
        <w:tcPr>
          <w:tcW w:w="2268" w:type="dxa"/>
        </w:tcPr>
        <w:p w:rsidR="008859F7" w:rsidRDefault="008859F7">
          <w:r>
            <w:rPr>
              <w:snapToGrid w:val="0"/>
              <w:color w:val="000000"/>
              <w:lang w:eastAsia="en-US"/>
            </w:rPr>
            <w:t>Aut</w:t>
          </w:r>
          <w:r w:rsidR="008C631C">
            <w:rPr>
              <w:snapToGrid w:val="0"/>
              <w:color w:val="000000"/>
              <w:lang w:eastAsia="en-US"/>
            </w:rPr>
            <w:t>h</w:t>
          </w:r>
          <w:r>
            <w:rPr>
              <w:snapToGrid w:val="0"/>
              <w:color w:val="000000"/>
              <w:lang w:eastAsia="en-US"/>
            </w:rPr>
            <w:t>or(s)</w:t>
          </w:r>
        </w:p>
      </w:tc>
      <w:tc>
        <w:tcPr>
          <w:tcW w:w="7088" w:type="dxa"/>
        </w:tcPr>
        <w:p w:rsidR="008859F7" w:rsidRDefault="00D5007D">
          <w:pPr>
            <w:pStyle w:val="CommentText"/>
          </w:pPr>
          <w:r>
            <w:t>Shubham Patel</w:t>
          </w:r>
        </w:p>
      </w:tc>
    </w:tr>
    <w:tr w:rsidR="008859F7">
      <w:tc>
        <w:tcPr>
          <w:tcW w:w="2268" w:type="dxa"/>
        </w:tcPr>
        <w:p w:rsidR="008859F7" w:rsidRDefault="008859F7">
          <w:pPr>
            <w:rPr>
              <w:snapToGrid w:val="0"/>
              <w:color w:val="000000"/>
              <w:lang w:eastAsia="en-US"/>
            </w:rPr>
          </w:pPr>
          <w:r>
            <w:rPr>
              <w:snapToGrid w:val="0"/>
              <w:color w:val="000000"/>
              <w:lang w:eastAsia="en-US"/>
            </w:rPr>
            <w:t>Date</w:t>
          </w:r>
        </w:p>
      </w:tc>
      <w:tc>
        <w:tcPr>
          <w:tcW w:w="7088" w:type="dxa"/>
        </w:tcPr>
        <w:p w:rsidR="00D5007D" w:rsidRDefault="00D5007D">
          <w:pPr>
            <w:pStyle w:val="CommentText"/>
          </w:pPr>
          <w:r>
            <w:t>08-</w:t>
          </w:r>
          <w:r w:rsidR="009441B7">
            <w:t>April</w:t>
          </w:r>
          <w:r>
            <w:t>-2020</w:t>
          </w:r>
        </w:p>
      </w:tc>
    </w:tr>
    <w:tr w:rsidR="008859F7" w:rsidRPr="00AD4863">
      <w:tc>
        <w:tcPr>
          <w:tcW w:w="2268" w:type="dxa"/>
        </w:tcPr>
        <w:p w:rsidR="008859F7" w:rsidRDefault="008859F7">
          <w:r>
            <w:rPr>
              <w:snapToGrid w:val="0"/>
              <w:color w:val="000000"/>
              <w:lang w:eastAsia="en-US"/>
            </w:rPr>
            <w:t>Classification</w:t>
          </w:r>
        </w:p>
      </w:tc>
      <w:tc>
        <w:tcPr>
          <w:tcW w:w="7088" w:type="dxa"/>
        </w:tcPr>
        <w:p w:rsidR="008859F7" w:rsidRPr="00AD4863" w:rsidRDefault="008859F7" w:rsidP="00DD4421">
          <w:pPr>
            <w:pStyle w:val="CommentText"/>
            <w:rPr>
              <w:lang w:val="en-GB"/>
            </w:rPr>
          </w:pPr>
          <w:bookmarkStart w:id="8" w:name="Classification"/>
          <w:r w:rsidRPr="0058347B">
            <w:rPr>
              <w:lang w:val="en-GB"/>
            </w:rPr>
            <w:t>For internal use only</w:t>
          </w:r>
          <w:bookmarkEnd w:id="8"/>
        </w:p>
      </w:tc>
    </w:tr>
  </w:tbl>
  <w:p w:rsidR="008859F7" w:rsidRPr="00AD4863" w:rsidRDefault="008859F7">
    <w:pPr>
      <w:rPr>
        <w:vanish/>
        <w:sz w:val="20"/>
        <w:lang w:val="en-GB"/>
      </w:rPr>
    </w:pPr>
  </w:p>
  <w:p w:rsidR="008859F7" w:rsidRPr="00AD4863" w:rsidRDefault="008859F7">
    <w:pPr>
      <w:pStyle w:val="Footer"/>
      <w:pBdr>
        <w:top w:val="none" w:sz="0" w:space="0" w:color="auto"/>
      </w:pBdr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E5B" w:rsidRDefault="00BB1E5B">
      <w:r>
        <w:separator/>
      </w:r>
    </w:p>
  </w:footnote>
  <w:footnote w:type="continuationSeparator" w:id="0">
    <w:p w:rsidR="00BB1E5B" w:rsidRDefault="00BB1E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31C" w:rsidRPr="008C631C" w:rsidRDefault="008C631C">
    <w:pPr>
      <w:pStyle w:val="Header"/>
      <w:framePr w:w="3295" w:h="871" w:hRule="exact" w:wrap="notBeside" w:vAnchor="page" w:hAnchor="page" w:x="7921" w:y="577"/>
      <w:jc w:val="left"/>
      <w:rPr>
        <w:b/>
      </w:rPr>
    </w:pPr>
    <w:r>
      <w:rPr>
        <w:b/>
      </w:rPr>
      <w:t>Sample Documentation</w:t>
    </w:r>
  </w:p>
  <w:p w:rsidR="00852AA3" w:rsidRPr="00852AA3" w:rsidRDefault="00852AA3">
    <w:pPr>
      <w:pStyle w:val="Header"/>
      <w:framePr w:w="3295" w:h="871" w:hRule="exact" w:wrap="notBeside" w:vAnchor="page" w:hAnchor="page" w:x="7921" w:y="577"/>
      <w:jc w:val="left"/>
    </w:pPr>
    <w:r>
      <w:t>Name of product/project tested</w:t>
    </w:r>
  </w:p>
  <w:p w:rsidR="008859F7" w:rsidRPr="0058347B" w:rsidRDefault="008859F7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62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000" w:firstRow="0" w:lastRow="0" w:firstColumn="0" w:lastColumn="0" w:noHBand="0" w:noVBand="0"/>
    </w:tblPr>
    <w:tblGrid>
      <w:gridCol w:w="1908"/>
      <w:gridCol w:w="7654"/>
    </w:tblGrid>
    <w:tr w:rsidR="008859F7" w:rsidRPr="005D685C" w:rsidTr="008C631C">
      <w:trPr>
        <w:trHeight w:val="1695"/>
      </w:trPr>
      <w:tc>
        <w:tcPr>
          <w:tcW w:w="1908" w:type="dxa"/>
        </w:tcPr>
        <w:p w:rsidR="008859F7" w:rsidRDefault="008C631C" w:rsidP="008C631C">
          <w:pPr>
            <w:pStyle w:val="Header"/>
            <w:spacing w:after="600"/>
            <w:jc w:val="left"/>
            <w:rPr>
              <w:color w:val="FFFFFF"/>
            </w:rPr>
          </w:pPr>
          <w:r>
            <w:rPr>
              <w:color w:val="FFFFFF"/>
            </w:rPr>
            <w:t>PProject</w:t>
          </w:r>
        </w:p>
      </w:tc>
      <w:tc>
        <w:tcPr>
          <w:tcW w:w="7654" w:type="dxa"/>
        </w:tcPr>
        <w:p w:rsidR="008C631C" w:rsidRPr="005D685C" w:rsidRDefault="008C631C">
          <w:pPr>
            <w:pStyle w:val="DocumentTitle"/>
            <w:spacing w:before="480" w:line="260" w:lineRule="atLeast"/>
            <w:rPr>
              <w:color w:val="808080"/>
              <w:spacing w:val="20"/>
              <w:lang w:val="en-GB"/>
            </w:rPr>
          </w:pPr>
          <w:r>
            <w:rPr>
              <w:color w:val="808080"/>
              <w:spacing w:val="20"/>
              <w:lang w:val="en-GB"/>
            </w:rPr>
            <w:t>Test Case Documentation</w:t>
          </w:r>
        </w:p>
      </w:tc>
    </w:tr>
  </w:tbl>
  <w:p w:rsidR="008859F7" w:rsidRPr="005D685C" w:rsidRDefault="008859F7">
    <w:pPr>
      <w:pStyle w:val="Header"/>
      <w:jc w:val="left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6DE8B792"/>
    <w:lvl w:ilvl="0">
      <w:start w:val="1"/>
      <w:numFmt w:val="lowerRoman"/>
      <w:pStyle w:val="ListNumber4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1" w15:restartNumberingAfterBreak="0">
    <w:nsid w:val="FFFFFF88"/>
    <w:multiLevelType w:val="singleLevel"/>
    <w:tmpl w:val="87624DB4"/>
    <w:lvl w:ilvl="0">
      <w:start w:val="1"/>
      <w:numFmt w:val="bullet"/>
      <w:pStyle w:val="Bulletvorlage"/>
      <w:lvlText w:val="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2"/>
      </w:rPr>
    </w:lvl>
  </w:abstractNum>
  <w:abstractNum w:abstractNumId="2" w15:restartNumberingAfterBreak="0">
    <w:nsid w:val="FFFFFFFB"/>
    <w:multiLevelType w:val="multilevel"/>
    <w:tmpl w:val="806E7216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18"/>
        </w:tabs>
        <w:ind w:left="1418" w:hanging="1418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01"/>
        </w:tabs>
        <w:ind w:left="1701" w:hanging="1701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43"/>
        </w:tabs>
        <w:ind w:left="1843" w:hanging="1843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843" w:hanging="1843"/>
      </w:pPr>
    </w:lvl>
  </w:abstractNum>
  <w:abstractNum w:abstractNumId="3" w15:restartNumberingAfterBreak="0">
    <w:nsid w:val="0235688C"/>
    <w:multiLevelType w:val="multilevel"/>
    <w:tmpl w:val="07F47038"/>
    <w:lvl w:ilvl="0">
      <w:start w:val="1"/>
      <w:numFmt w:val="none"/>
      <w:pStyle w:val="HeadingAppendix1"/>
      <w:lvlText w:val=" %1"/>
      <w:lvlJc w:val="left"/>
      <w:pPr>
        <w:tabs>
          <w:tab w:val="num" w:pos="247"/>
        </w:tabs>
        <w:ind w:left="0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23"/>
        </w:tabs>
        <w:ind w:left="72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hint="default"/>
      </w:rPr>
    </w:lvl>
  </w:abstractNum>
  <w:abstractNum w:abstractNumId="4" w15:restartNumberingAfterBreak="0">
    <w:nsid w:val="1465091E"/>
    <w:multiLevelType w:val="hybridMultilevel"/>
    <w:tmpl w:val="94CE40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231F6"/>
    <w:multiLevelType w:val="singleLevel"/>
    <w:tmpl w:val="C970706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D364573"/>
    <w:multiLevelType w:val="hybridMultilevel"/>
    <w:tmpl w:val="02085010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A83C37"/>
    <w:multiLevelType w:val="multilevel"/>
    <w:tmpl w:val="739EF3AC"/>
    <w:lvl w:ilvl="0">
      <w:start w:val="1"/>
      <w:numFmt w:val="none"/>
      <w:lvlText w:val=" %1"/>
      <w:lvlJc w:val="left"/>
      <w:pPr>
        <w:tabs>
          <w:tab w:val="num" w:pos="0"/>
        </w:tabs>
        <w:ind w:left="-6" w:hanging="351"/>
      </w:pPr>
      <w:rPr>
        <w:rFonts w:hint="default"/>
      </w:rPr>
    </w:lvl>
    <w:lvl w:ilvl="1">
      <w:start w:val="1"/>
      <w:numFmt w:val="none"/>
      <w:pStyle w:val="HeadingAppendix2"/>
      <w:lvlText w:val="%2 "/>
      <w:lvlJc w:val="left"/>
      <w:pPr>
        <w:tabs>
          <w:tab w:val="num" w:pos="357"/>
        </w:tabs>
        <w:ind w:left="113" w:hanging="113"/>
      </w:pPr>
      <w:rPr>
        <w:rFonts w:ascii="Arial" w:hAnsi="Arial" w:hint="default"/>
      </w:rPr>
    </w:lvl>
    <w:lvl w:ilvl="2">
      <w:start w:val="1"/>
      <w:numFmt w:val="lowerRoman"/>
      <w:lvlText w:val="%3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3"/>
      </w:pPr>
      <w:rPr>
        <w:rFonts w:hint="default"/>
      </w:rPr>
    </w:lvl>
  </w:abstractNum>
  <w:abstractNum w:abstractNumId="8" w15:restartNumberingAfterBreak="0">
    <w:nsid w:val="7B3E4E29"/>
    <w:multiLevelType w:val="singleLevel"/>
    <w:tmpl w:val="190655AC"/>
    <w:lvl w:ilvl="0">
      <w:start w:val="1"/>
      <w:numFmt w:val="decimal"/>
      <w:pStyle w:val="NumberVorlage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9" w15:restartNumberingAfterBreak="0">
    <w:nsid w:val="7C8F5A77"/>
    <w:multiLevelType w:val="hybridMultilevel"/>
    <w:tmpl w:val="C0F8804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7E76F5"/>
    <w:multiLevelType w:val="singleLevel"/>
    <w:tmpl w:val="40240A0E"/>
    <w:lvl w:ilvl="0">
      <w:start w:val="1"/>
      <w:numFmt w:val="bullet"/>
      <w:pStyle w:val="Glossary"/>
      <w:lvlText w:val="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/>
        <w:vertAlign w:val="baseline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CH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42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varDocType" w:val="UBS"/>
  </w:docVars>
  <w:rsids>
    <w:rsidRoot w:val="00104F02"/>
    <w:rsid w:val="00004B50"/>
    <w:rsid w:val="000200FB"/>
    <w:rsid w:val="0002416B"/>
    <w:rsid w:val="00026B15"/>
    <w:rsid w:val="0003125E"/>
    <w:rsid w:val="000316C0"/>
    <w:rsid w:val="000348C0"/>
    <w:rsid w:val="0003647E"/>
    <w:rsid w:val="000372A8"/>
    <w:rsid w:val="00037C83"/>
    <w:rsid w:val="00042A11"/>
    <w:rsid w:val="00050261"/>
    <w:rsid w:val="00052E8B"/>
    <w:rsid w:val="00061943"/>
    <w:rsid w:val="00064B90"/>
    <w:rsid w:val="000656B1"/>
    <w:rsid w:val="00071CA4"/>
    <w:rsid w:val="000734DC"/>
    <w:rsid w:val="0009604F"/>
    <w:rsid w:val="000A1B68"/>
    <w:rsid w:val="000B7C76"/>
    <w:rsid w:val="000C6D17"/>
    <w:rsid w:val="000D6021"/>
    <w:rsid w:val="000D6266"/>
    <w:rsid w:val="000E3603"/>
    <w:rsid w:val="000F1AFA"/>
    <w:rsid w:val="000F38A5"/>
    <w:rsid w:val="000F753D"/>
    <w:rsid w:val="0010141B"/>
    <w:rsid w:val="00103295"/>
    <w:rsid w:val="00104F02"/>
    <w:rsid w:val="00116952"/>
    <w:rsid w:val="0012038F"/>
    <w:rsid w:val="00142B36"/>
    <w:rsid w:val="001450AC"/>
    <w:rsid w:val="00155B73"/>
    <w:rsid w:val="0015601E"/>
    <w:rsid w:val="00157E1A"/>
    <w:rsid w:val="001601B2"/>
    <w:rsid w:val="0016445D"/>
    <w:rsid w:val="00173A68"/>
    <w:rsid w:val="00173BC8"/>
    <w:rsid w:val="00184F18"/>
    <w:rsid w:val="00197B1D"/>
    <w:rsid w:val="001A11BA"/>
    <w:rsid w:val="001A1B9C"/>
    <w:rsid w:val="001A56D2"/>
    <w:rsid w:val="001B46C9"/>
    <w:rsid w:val="001B6F69"/>
    <w:rsid w:val="001B7BBC"/>
    <w:rsid w:val="001C46EC"/>
    <w:rsid w:val="001C693F"/>
    <w:rsid w:val="001F064E"/>
    <w:rsid w:val="001F0F4B"/>
    <w:rsid w:val="001F5D32"/>
    <w:rsid w:val="00206341"/>
    <w:rsid w:val="002067F7"/>
    <w:rsid w:val="002167DA"/>
    <w:rsid w:val="0022251E"/>
    <w:rsid w:val="00225C82"/>
    <w:rsid w:val="00226649"/>
    <w:rsid w:val="00243416"/>
    <w:rsid w:val="00245F74"/>
    <w:rsid w:val="00253309"/>
    <w:rsid w:val="00256235"/>
    <w:rsid w:val="00265A77"/>
    <w:rsid w:val="002677C0"/>
    <w:rsid w:val="00297358"/>
    <w:rsid w:val="002B2511"/>
    <w:rsid w:val="002C24C6"/>
    <w:rsid w:val="002C4693"/>
    <w:rsid w:val="002C4E15"/>
    <w:rsid w:val="002D64BA"/>
    <w:rsid w:val="002D6A6E"/>
    <w:rsid w:val="002E06DF"/>
    <w:rsid w:val="002E3131"/>
    <w:rsid w:val="002E799D"/>
    <w:rsid w:val="002E79E6"/>
    <w:rsid w:val="002F1688"/>
    <w:rsid w:val="002F7017"/>
    <w:rsid w:val="0030298C"/>
    <w:rsid w:val="00316AFE"/>
    <w:rsid w:val="00322CC2"/>
    <w:rsid w:val="00327BFF"/>
    <w:rsid w:val="00344486"/>
    <w:rsid w:val="003446A4"/>
    <w:rsid w:val="00347ABB"/>
    <w:rsid w:val="003509B3"/>
    <w:rsid w:val="003515EA"/>
    <w:rsid w:val="00353439"/>
    <w:rsid w:val="00357811"/>
    <w:rsid w:val="00366E7B"/>
    <w:rsid w:val="00371CDB"/>
    <w:rsid w:val="003746A6"/>
    <w:rsid w:val="003862B1"/>
    <w:rsid w:val="00395E50"/>
    <w:rsid w:val="003B5F96"/>
    <w:rsid w:val="003B69CB"/>
    <w:rsid w:val="003B728F"/>
    <w:rsid w:val="003B75D0"/>
    <w:rsid w:val="003C765C"/>
    <w:rsid w:val="003F1293"/>
    <w:rsid w:val="00403267"/>
    <w:rsid w:val="0040346E"/>
    <w:rsid w:val="00403723"/>
    <w:rsid w:val="00420BCC"/>
    <w:rsid w:val="004219B2"/>
    <w:rsid w:val="00425EC9"/>
    <w:rsid w:val="00431FCD"/>
    <w:rsid w:val="0043662F"/>
    <w:rsid w:val="00437B19"/>
    <w:rsid w:val="00440568"/>
    <w:rsid w:val="00447086"/>
    <w:rsid w:val="00451E54"/>
    <w:rsid w:val="00455D79"/>
    <w:rsid w:val="004619CD"/>
    <w:rsid w:val="004656A0"/>
    <w:rsid w:val="00467A8C"/>
    <w:rsid w:val="00467BEB"/>
    <w:rsid w:val="00494C2B"/>
    <w:rsid w:val="004A3732"/>
    <w:rsid w:val="004A54A4"/>
    <w:rsid w:val="004A5A6C"/>
    <w:rsid w:val="004B5749"/>
    <w:rsid w:val="004C38DF"/>
    <w:rsid w:val="004C43C9"/>
    <w:rsid w:val="004C4F0E"/>
    <w:rsid w:val="004D2156"/>
    <w:rsid w:val="004D53F0"/>
    <w:rsid w:val="004E1876"/>
    <w:rsid w:val="004E2D2E"/>
    <w:rsid w:val="004E3CBA"/>
    <w:rsid w:val="004F0364"/>
    <w:rsid w:val="004F28F6"/>
    <w:rsid w:val="004F2B0C"/>
    <w:rsid w:val="004F47DC"/>
    <w:rsid w:val="004F605F"/>
    <w:rsid w:val="00502704"/>
    <w:rsid w:val="00502E95"/>
    <w:rsid w:val="005131DC"/>
    <w:rsid w:val="005218AF"/>
    <w:rsid w:val="00523BA8"/>
    <w:rsid w:val="00527896"/>
    <w:rsid w:val="00531130"/>
    <w:rsid w:val="00571F8C"/>
    <w:rsid w:val="00576785"/>
    <w:rsid w:val="00576FE0"/>
    <w:rsid w:val="00581FAE"/>
    <w:rsid w:val="005829F6"/>
    <w:rsid w:val="0058347B"/>
    <w:rsid w:val="00586C27"/>
    <w:rsid w:val="00592736"/>
    <w:rsid w:val="005938AB"/>
    <w:rsid w:val="00594D51"/>
    <w:rsid w:val="00597915"/>
    <w:rsid w:val="005A0DE8"/>
    <w:rsid w:val="005B5298"/>
    <w:rsid w:val="005B6685"/>
    <w:rsid w:val="005B7D29"/>
    <w:rsid w:val="005C3938"/>
    <w:rsid w:val="005C4B50"/>
    <w:rsid w:val="005C6903"/>
    <w:rsid w:val="005C7058"/>
    <w:rsid w:val="005D685C"/>
    <w:rsid w:val="005F0434"/>
    <w:rsid w:val="005F3606"/>
    <w:rsid w:val="005F4618"/>
    <w:rsid w:val="006063C6"/>
    <w:rsid w:val="00610663"/>
    <w:rsid w:val="006143BB"/>
    <w:rsid w:val="00626D25"/>
    <w:rsid w:val="00633D72"/>
    <w:rsid w:val="00633D80"/>
    <w:rsid w:val="00634C9A"/>
    <w:rsid w:val="006551CF"/>
    <w:rsid w:val="00657325"/>
    <w:rsid w:val="00671207"/>
    <w:rsid w:val="0067615D"/>
    <w:rsid w:val="00685825"/>
    <w:rsid w:val="00691F93"/>
    <w:rsid w:val="0069285E"/>
    <w:rsid w:val="00697C83"/>
    <w:rsid w:val="006A59DC"/>
    <w:rsid w:val="006B3DE5"/>
    <w:rsid w:val="006B6293"/>
    <w:rsid w:val="006C49F9"/>
    <w:rsid w:val="006C5787"/>
    <w:rsid w:val="006C5E2A"/>
    <w:rsid w:val="006D5404"/>
    <w:rsid w:val="006E0EDD"/>
    <w:rsid w:val="006E54F3"/>
    <w:rsid w:val="006F21C3"/>
    <w:rsid w:val="006F5D49"/>
    <w:rsid w:val="006F75A9"/>
    <w:rsid w:val="007032CB"/>
    <w:rsid w:val="0071192D"/>
    <w:rsid w:val="00712376"/>
    <w:rsid w:val="007302BF"/>
    <w:rsid w:val="00730984"/>
    <w:rsid w:val="00751363"/>
    <w:rsid w:val="00753251"/>
    <w:rsid w:val="00757F18"/>
    <w:rsid w:val="00760AEB"/>
    <w:rsid w:val="00771898"/>
    <w:rsid w:val="00785432"/>
    <w:rsid w:val="00787C50"/>
    <w:rsid w:val="007A0075"/>
    <w:rsid w:val="007A02E6"/>
    <w:rsid w:val="007A50BE"/>
    <w:rsid w:val="007B0F21"/>
    <w:rsid w:val="007B7C9C"/>
    <w:rsid w:val="007D31EE"/>
    <w:rsid w:val="007F0B46"/>
    <w:rsid w:val="007F2390"/>
    <w:rsid w:val="007F7648"/>
    <w:rsid w:val="00802605"/>
    <w:rsid w:val="00806C2E"/>
    <w:rsid w:val="00833064"/>
    <w:rsid w:val="008333B8"/>
    <w:rsid w:val="00837979"/>
    <w:rsid w:val="00837E20"/>
    <w:rsid w:val="00846444"/>
    <w:rsid w:val="00851F03"/>
    <w:rsid w:val="00852AA3"/>
    <w:rsid w:val="00877128"/>
    <w:rsid w:val="00877827"/>
    <w:rsid w:val="008819CF"/>
    <w:rsid w:val="008859F7"/>
    <w:rsid w:val="00890071"/>
    <w:rsid w:val="008909F1"/>
    <w:rsid w:val="00895356"/>
    <w:rsid w:val="008A7BF7"/>
    <w:rsid w:val="008B29F7"/>
    <w:rsid w:val="008C4626"/>
    <w:rsid w:val="008C50A9"/>
    <w:rsid w:val="008C57CB"/>
    <w:rsid w:val="008C631C"/>
    <w:rsid w:val="008C6989"/>
    <w:rsid w:val="008C76DA"/>
    <w:rsid w:val="008E1732"/>
    <w:rsid w:val="008E21EF"/>
    <w:rsid w:val="008E22F7"/>
    <w:rsid w:val="008F0235"/>
    <w:rsid w:val="008F08BE"/>
    <w:rsid w:val="00904727"/>
    <w:rsid w:val="0090551A"/>
    <w:rsid w:val="00911633"/>
    <w:rsid w:val="0091614F"/>
    <w:rsid w:val="00921F89"/>
    <w:rsid w:val="0094352D"/>
    <w:rsid w:val="009441B7"/>
    <w:rsid w:val="00945B94"/>
    <w:rsid w:val="00947D5D"/>
    <w:rsid w:val="009509F3"/>
    <w:rsid w:val="0095309D"/>
    <w:rsid w:val="009627EA"/>
    <w:rsid w:val="009653C4"/>
    <w:rsid w:val="00965B0B"/>
    <w:rsid w:val="009678E7"/>
    <w:rsid w:val="00973176"/>
    <w:rsid w:val="009748E0"/>
    <w:rsid w:val="00976857"/>
    <w:rsid w:val="0097773C"/>
    <w:rsid w:val="00987613"/>
    <w:rsid w:val="009A00AA"/>
    <w:rsid w:val="009B0914"/>
    <w:rsid w:val="009D22B4"/>
    <w:rsid w:val="009D51C0"/>
    <w:rsid w:val="009D5F28"/>
    <w:rsid w:val="009E5BAD"/>
    <w:rsid w:val="009F15A6"/>
    <w:rsid w:val="009F2981"/>
    <w:rsid w:val="009F2996"/>
    <w:rsid w:val="009F3F1A"/>
    <w:rsid w:val="009F6583"/>
    <w:rsid w:val="00A155B4"/>
    <w:rsid w:val="00A212E8"/>
    <w:rsid w:val="00A33147"/>
    <w:rsid w:val="00A36117"/>
    <w:rsid w:val="00A36122"/>
    <w:rsid w:val="00A41021"/>
    <w:rsid w:val="00A460D6"/>
    <w:rsid w:val="00A46AD1"/>
    <w:rsid w:val="00A53D8F"/>
    <w:rsid w:val="00A541E7"/>
    <w:rsid w:val="00A54555"/>
    <w:rsid w:val="00A54CF8"/>
    <w:rsid w:val="00A55120"/>
    <w:rsid w:val="00A64AD3"/>
    <w:rsid w:val="00A722F8"/>
    <w:rsid w:val="00A73719"/>
    <w:rsid w:val="00A74018"/>
    <w:rsid w:val="00A8787F"/>
    <w:rsid w:val="00A87CB6"/>
    <w:rsid w:val="00AA55A8"/>
    <w:rsid w:val="00AC40E4"/>
    <w:rsid w:val="00AC70C9"/>
    <w:rsid w:val="00AD3754"/>
    <w:rsid w:val="00AD4863"/>
    <w:rsid w:val="00AD6802"/>
    <w:rsid w:val="00AE4B5F"/>
    <w:rsid w:val="00AE4E99"/>
    <w:rsid w:val="00AF29C4"/>
    <w:rsid w:val="00AF2C91"/>
    <w:rsid w:val="00AF346B"/>
    <w:rsid w:val="00AF3777"/>
    <w:rsid w:val="00B010E7"/>
    <w:rsid w:val="00B07951"/>
    <w:rsid w:val="00B11D4E"/>
    <w:rsid w:val="00B2492C"/>
    <w:rsid w:val="00B261F6"/>
    <w:rsid w:val="00B30D41"/>
    <w:rsid w:val="00B43074"/>
    <w:rsid w:val="00B45821"/>
    <w:rsid w:val="00B52750"/>
    <w:rsid w:val="00B604F8"/>
    <w:rsid w:val="00B615F4"/>
    <w:rsid w:val="00B76F62"/>
    <w:rsid w:val="00B77FE8"/>
    <w:rsid w:val="00B87491"/>
    <w:rsid w:val="00B95935"/>
    <w:rsid w:val="00B96A18"/>
    <w:rsid w:val="00BA36C6"/>
    <w:rsid w:val="00BA3BA1"/>
    <w:rsid w:val="00BA719D"/>
    <w:rsid w:val="00BB1E5B"/>
    <w:rsid w:val="00BB3B74"/>
    <w:rsid w:val="00BC3CA5"/>
    <w:rsid w:val="00BC3DF0"/>
    <w:rsid w:val="00BC713A"/>
    <w:rsid w:val="00BD22B3"/>
    <w:rsid w:val="00BD6A6B"/>
    <w:rsid w:val="00BE174E"/>
    <w:rsid w:val="00BF7017"/>
    <w:rsid w:val="00C00CF1"/>
    <w:rsid w:val="00C01982"/>
    <w:rsid w:val="00C01B2D"/>
    <w:rsid w:val="00C029A9"/>
    <w:rsid w:val="00C0657D"/>
    <w:rsid w:val="00C15645"/>
    <w:rsid w:val="00C17318"/>
    <w:rsid w:val="00C22A3A"/>
    <w:rsid w:val="00C31BDC"/>
    <w:rsid w:val="00C33EB7"/>
    <w:rsid w:val="00C35603"/>
    <w:rsid w:val="00C36DAD"/>
    <w:rsid w:val="00C4012F"/>
    <w:rsid w:val="00C4622B"/>
    <w:rsid w:val="00C52975"/>
    <w:rsid w:val="00C87FFA"/>
    <w:rsid w:val="00C924D3"/>
    <w:rsid w:val="00C92A08"/>
    <w:rsid w:val="00C95920"/>
    <w:rsid w:val="00CA0C74"/>
    <w:rsid w:val="00CA5945"/>
    <w:rsid w:val="00CB0D24"/>
    <w:rsid w:val="00CB334F"/>
    <w:rsid w:val="00CB57C5"/>
    <w:rsid w:val="00CC0F51"/>
    <w:rsid w:val="00CC511D"/>
    <w:rsid w:val="00CD3D5A"/>
    <w:rsid w:val="00CD65E1"/>
    <w:rsid w:val="00CD6B23"/>
    <w:rsid w:val="00CD7D00"/>
    <w:rsid w:val="00CE3178"/>
    <w:rsid w:val="00CF2533"/>
    <w:rsid w:val="00D031F2"/>
    <w:rsid w:val="00D1563E"/>
    <w:rsid w:val="00D157C5"/>
    <w:rsid w:val="00D16579"/>
    <w:rsid w:val="00D21817"/>
    <w:rsid w:val="00D22256"/>
    <w:rsid w:val="00D37299"/>
    <w:rsid w:val="00D42031"/>
    <w:rsid w:val="00D43984"/>
    <w:rsid w:val="00D5007D"/>
    <w:rsid w:val="00D514BD"/>
    <w:rsid w:val="00D56990"/>
    <w:rsid w:val="00D618C3"/>
    <w:rsid w:val="00D7019C"/>
    <w:rsid w:val="00D84172"/>
    <w:rsid w:val="00D93CE9"/>
    <w:rsid w:val="00D966A6"/>
    <w:rsid w:val="00DA0677"/>
    <w:rsid w:val="00DA3A7A"/>
    <w:rsid w:val="00DA542D"/>
    <w:rsid w:val="00DB7CD9"/>
    <w:rsid w:val="00DC77E0"/>
    <w:rsid w:val="00DC7E9F"/>
    <w:rsid w:val="00DD4421"/>
    <w:rsid w:val="00DD5ADD"/>
    <w:rsid w:val="00DE0D8B"/>
    <w:rsid w:val="00E033ED"/>
    <w:rsid w:val="00E10A03"/>
    <w:rsid w:val="00E178C2"/>
    <w:rsid w:val="00E179BB"/>
    <w:rsid w:val="00E32785"/>
    <w:rsid w:val="00E3321B"/>
    <w:rsid w:val="00E357F5"/>
    <w:rsid w:val="00E45EB5"/>
    <w:rsid w:val="00E47348"/>
    <w:rsid w:val="00E60F5D"/>
    <w:rsid w:val="00E61C8D"/>
    <w:rsid w:val="00E640E6"/>
    <w:rsid w:val="00E644CA"/>
    <w:rsid w:val="00E73714"/>
    <w:rsid w:val="00E83722"/>
    <w:rsid w:val="00E867E6"/>
    <w:rsid w:val="00E90B2B"/>
    <w:rsid w:val="00E91D6A"/>
    <w:rsid w:val="00E9279B"/>
    <w:rsid w:val="00E932E0"/>
    <w:rsid w:val="00E941F4"/>
    <w:rsid w:val="00EB4D54"/>
    <w:rsid w:val="00EC03FE"/>
    <w:rsid w:val="00EC0BEF"/>
    <w:rsid w:val="00EC28CB"/>
    <w:rsid w:val="00ED0FE6"/>
    <w:rsid w:val="00ED55B8"/>
    <w:rsid w:val="00ED755C"/>
    <w:rsid w:val="00ED7F9E"/>
    <w:rsid w:val="00EE19BA"/>
    <w:rsid w:val="00EE2A9D"/>
    <w:rsid w:val="00EE543F"/>
    <w:rsid w:val="00EF46AD"/>
    <w:rsid w:val="00EF7DD1"/>
    <w:rsid w:val="00F03932"/>
    <w:rsid w:val="00F127FE"/>
    <w:rsid w:val="00F13244"/>
    <w:rsid w:val="00F14128"/>
    <w:rsid w:val="00F20A25"/>
    <w:rsid w:val="00F21882"/>
    <w:rsid w:val="00F30A40"/>
    <w:rsid w:val="00F374D8"/>
    <w:rsid w:val="00F408C5"/>
    <w:rsid w:val="00F4498A"/>
    <w:rsid w:val="00F44FBF"/>
    <w:rsid w:val="00F47B5C"/>
    <w:rsid w:val="00F47C5B"/>
    <w:rsid w:val="00F50ABF"/>
    <w:rsid w:val="00F62304"/>
    <w:rsid w:val="00F72CFE"/>
    <w:rsid w:val="00F73819"/>
    <w:rsid w:val="00F76796"/>
    <w:rsid w:val="00F802F2"/>
    <w:rsid w:val="00F838BC"/>
    <w:rsid w:val="00F9048B"/>
    <w:rsid w:val="00F913B7"/>
    <w:rsid w:val="00F9630B"/>
    <w:rsid w:val="00FA0544"/>
    <w:rsid w:val="00FA28D2"/>
    <w:rsid w:val="00FA6779"/>
    <w:rsid w:val="00FB6312"/>
    <w:rsid w:val="00FB72A7"/>
    <w:rsid w:val="00FC5708"/>
    <w:rsid w:val="00FC64AF"/>
    <w:rsid w:val="00FD2A72"/>
    <w:rsid w:val="00FE4E59"/>
    <w:rsid w:val="00FE5226"/>
    <w:rsid w:val="00FF2D5B"/>
    <w:rsid w:val="00FF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04B37F-B76E-469D-B86F-923D4BA2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60" w:lineRule="atLeast"/>
    </w:pPr>
    <w:rPr>
      <w:rFonts w:ascii="Frutiger 45 Light" w:hAnsi="Frutiger 45 Light"/>
      <w:sz w:val="21"/>
      <w:lang w:val="de-CH" w:eastAsia="de-CH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8"/>
      </w:numPr>
      <w:overflowPunct w:val="0"/>
      <w:autoSpaceDE w:val="0"/>
      <w:autoSpaceDN w:val="0"/>
      <w:adjustRightInd w:val="0"/>
      <w:spacing w:before="600" w:after="240" w:line="400" w:lineRule="exact"/>
      <w:textAlignment w:val="baseline"/>
      <w:outlineLvl w:val="0"/>
    </w:pPr>
    <w:rPr>
      <w:rFonts w:ascii="UBSHeadline" w:hAnsi="UBSHeadline"/>
      <w:spacing w:val="20"/>
      <w:kern w:val="28"/>
      <w:sz w:val="44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6"/>
      </w:numPr>
      <w:overflowPunct w:val="0"/>
      <w:autoSpaceDE w:val="0"/>
      <w:autoSpaceDN w:val="0"/>
      <w:adjustRightInd w:val="0"/>
      <w:spacing w:before="660" w:after="120" w:line="260" w:lineRule="exact"/>
      <w:textAlignment w:val="baseline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6"/>
      </w:numPr>
      <w:overflowPunct w:val="0"/>
      <w:autoSpaceDE w:val="0"/>
      <w:autoSpaceDN w:val="0"/>
      <w:adjustRightInd w:val="0"/>
      <w:spacing w:before="400" w:after="120" w:line="260" w:lineRule="exact"/>
      <w:textAlignment w:val="baseline"/>
      <w:outlineLvl w:val="2"/>
    </w:pPr>
    <w:rPr>
      <w:lang w:val="en-US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  <w:rPr>
      <w:i/>
    </w:rPr>
  </w:style>
  <w:style w:type="paragraph" w:styleId="Heading5">
    <w:name w:val="heading 5"/>
    <w:basedOn w:val="Heading4"/>
    <w:next w:val="Normal"/>
    <w:qFormat/>
    <w:pPr>
      <w:numPr>
        <w:ilvl w:val="4"/>
      </w:numPr>
      <w:outlineLvl w:val="4"/>
    </w:pPr>
    <w:rPr>
      <w:i w:val="0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  <w:rPr>
      <w:i/>
    </w:r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  <w:rPr>
      <w:i w:val="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6"/>
      </w:numPr>
      <w:spacing w:before="120" w:after="120"/>
      <w:outlineLvl w:val="7"/>
    </w:pPr>
    <w:rPr>
      <w:i/>
    </w:r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left" w:pos="1843"/>
      </w:tabs>
      <w:outlineLvl w:val="8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sz="6" w:space="1" w:color="auto"/>
      </w:pBdr>
      <w:tabs>
        <w:tab w:val="right" w:pos="9356"/>
      </w:tabs>
      <w:spacing w:line="180" w:lineRule="exact"/>
      <w:jc w:val="right"/>
    </w:pPr>
    <w:rPr>
      <w:sz w:val="16"/>
    </w:rPr>
  </w:style>
  <w:style w:type="paragraph" w:styleId="Header">
    <w:name w:val="header"/>
    <w:basedOn w:val="Normal"/>
    <w:pPr>
      <w:tabs>
        <w:tab w:val="right" w:pos="9356"/>
      </w:tabs>
      <w:spacing w:line="180" w:lineRule="exact"/>
      <w:jc w:val="right"/>
    </w:pPr>
    <w:rPr>
      <w:sz w:val="16"/>
    </w:rPr>
  </w:style>
  <w:style w:type="paragraph" w:customStyle="1" w:styleId="HeadingAppendix1">
    <w:name w:val="Heading Appendix 1"/>
    <w:basedOn w:val="Heading1"/>
    <w:next w:val="Normal"/>
    <w:pPr>
      <w:numPr>
        <w:numId w:val="2"/>
      </w:numPr>
      <w:tabs>
        <w:tab w:val="clear" w:pos="247"/>
        <w:tab w:val="num" w:pos="0"/>
      </w:tabs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851"/>
        <w:tab w:val="right" w:leader="dot" w:pos="9356"/>
      </w:tabs>
      <w:spacing w:before="120" w:after="120"/>
      <w:ind w:left="851" w:hanging="851"/>
    </w:pPr>
    <w:rPr>
      <w:b/>
      <w:noProof/>
    </w:rPr>
  </w:style>
  <w:style w:type="paragraph" w:styleId="ListBullet">
    <w:name w:val="List Bullet"/>
    <w:basedOn w:val="Normal"/>
    <w:pPr>
      <w:tabs>
        <w:tab w:val="left" w:pos="340"/>
      </w:tabs>
    </w:pPr>
    <w:rPr>
      <w:lang w:val="en-US"/>
    </w:rPr>
  </w:style>
  <w:style w:type="paragraph" w:styleId="ListContinue">
    <w:name w:val="List Continue"/>
    <w:basedOn w:val="Normal"/>
    <w:pPr>
      <w:ind w:left="357"/>
    </w:pPr>
  </w:style>
  <w:style w:type="paragraph" w:styleId="ListBullet2">
    <w:name w:val="List Bullet 2"/>
    <w:basedOn w:val="ListBullet"/>
    <w:pPr>
      <w:tabs>
        <w:tab w:val="num" w:pos="0"/>
      </w:tabs>
      <w:ind w:left="714" w:hanging="357"/>
    </w:pPr>
  </w:style>
  <w:style w:type="paragraph" w:styleId="ListContinue2">
    <w:name w:val="List Continue 2"/>
    <w:basedOn w:val="ListContinue"/>
    <w:pPr>
      <w:ind w:left="720"/>
    </w:pPr>
  </w:style>
  <w:style w:type="paragraph" w:styleId="ListBullet3">
    <w:name w:val="List Bullet 3"/>
    <w:basedOn w:val="ListBullet"/>
    <w:pPr>
      <w:tabs>
        <w:tab w:val="num" w:pos="0"/>
      </w:tabs>
      <w:ind w:left="1077" w:hanging="357"/>
    </w:pPr>
  </w:style>
  <w:style w:type="paragraph" w:styleId="ListContinue3">
    <w:name w:val="List Continue 3"/>
    <w:basedOn w:val="ListContinue2"/>
    <w:pPr>
      <w:ind w:left="1077"/>
    </w:pPr>
  </w:style>
  <w:style w:type="paragraph" w:styleId="ListNumber">
    <w:name w:val="List Number"/>
    <w:basedOn w:val="Normal"/>
    <w:pPr>
      <w:tabs>
        <w:tab w:val="left" w:pos="340"/>
      </w:tabs>
      <w:ind w:left="340" w:hanging="340"/>
    </w:pPr>
    <w:rPr>
      <w:lang w:val="en-US"/>
    </w:rPr>
  </w:style>
  <w:style w:type="paragraph" w:customStyle="1" w:styleId="DocumentTitle">
    <w:name w:val="DocumentTitle"/>
    <w:basedOn w:val="Normal"/>
    <w:pPr>
      <w:spacing w:line="480" w:lineRule="atLeast"/>
    </w:pPr>
    <w:rPr>
      <w:rFonts w:ascii="UBSHeadline" w:hAnsi="UBSHeadline"/>
      <w:sz w:val="44"/>
    </w:rPr>
  </w:style>
  <w:style w:type="paragraph" w:customStyle="1" w:styleId="TableNormal1">
    <w:name w:val="Table Normal1"/>
    <w:basedOn w:val="Normal"/>
    <w:pPr>
      <w:spacing w:before="60" w:after="60" w:line="240" w:lineRule="auto"/>
    </w:pPr>
    <w:rPr>
      <w:sz w:val="18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Glossary">
    <w:name w:val="Glossary"/>
    <w:basedOn w:val="Heading1"/>
    <w:pPr>
      <w:pageBreakBefore/>
      <w:numPr>
        <w:numId w:val="1"/>
      </w:numPr>
      <w:spacing w:before="0" w:after="280"/>
      <w:ind w:left="357" w:hanging="357"/>
    </w:pPr>
  </w:style>
  <w:style w:type="paragraph" w:styleId="TOC2">
    <w:name w:val="toc 2"/>
    <w:basedOn w:val="TOC1"/>
    <w:next w:val="Normal"/>
    <w:autoRedefine/>
    <w:semiHidden/>
    <w:pPr>
      <w:spacing w:before="0" w:after="0"/>
    </w:pPr>
    <w:rPr>
      <w:b w:val="0"/>
    </w:rPr>
  </w:style>
  <w:style w:type="paragraph" w:styleId="TOC3">
    <w:name w:val="toc 3"/>
    <w:basedOn w:val="TOC2"/>
    <w:next w:val="Normal"/>
    <w:autoRedefine/>
    <w:semiHidden/>
  </w:style>
  <w:style w:type="paragraph" w:styleId="TOC4">
    <w:name w:val="toc 4"/>
    <w:basedOn w:val="Normal"/>
    <w:next w:val="TOC3"/>
    <w:autoRedefine/>
    <w:semiHidden/>
    <w:pPr>
      <w:tabs>
        <w:tab w:val="left" w:pos="680"/>
        <w:tab w:val="right" w:pos="5443"/>
      </w:tabs>
      <w:overflowPunct w:val="0"/>
      <w:autoSpaceDE w:val="0"/>
      <w:autoSpaceDN w:val="0"/>
      <w:adjustRightInd w:val="0"/>
      <w:spacing w:line="260" w:lineRule="exact"/>
      <w:ind w:left="680" w:hanging="680"/>
      <w:textAlignment w:val="baseline"/>
    </w:pPr>
    <w:rPr>
      <w:i/>
    </w:rPr>
  </w:style>
  <w:style w:type="paragraph" w:styleId="TOC5">
    <w:name w:val="toc 5"/>
    <w:basedOn w:val="Normal"/>
    <w:next w:val="TOC3"/>
    <w:autoRedefine/>
    <w:semiHidden/>
    <w:pPr>
      <w:tabs>
        <w:tab w:val="left" w:pos="680"/>
        <w:tab w:val="right" w:pos="5443"/>
      </w:tabs>
      <w:overflowPunct w:val="0"/>
      <w:autoSpaceDE w:val="0"/>
      <w:autoSpaceDN w:val="0"/>
      <w:adjustRightInd w:val="0"/>
      <w:spacing w:line="260" w:lineRule="exact"/>
      <w:ind w:left="680" w:hanging="680"/>
      <w:textAlignment w:val="baseline"/>
    </w:pPr>
  </w:style>
  <w:style w:type="paragraph" w:customStyle="1" w:styleId="UBSLogo">
    <w:name w:val="UBSLogo"/>
    <w:basedOn w:val="Normal"/>
    <w:next w:val="Normal"/>
    <w:pPr>
      <w:framePr w:w="2835" w:h="584" w:hRule="exact" w:hSpace="142" w:wrap="around" w:vAnchor="page" w:hAnchor="page" w:x="1050" w:y="489"/>
      <w:spacing w:before="60" w:line="240" w:lineRule="auto"/>
    </w:pPr>
    <w:rPr>
      <w:rFonts w:ascii="UBSLogo" w:hAnsi="UBSLogo"/>
      <w:noProof/>
      <w:sz w:val="52"/>
    </w:rPr>
  </w:style>
  <w:style w:type="paragraph" w:styleId="CommentText">
    <w:name w:val="annotation text"/>
    <w:basedOn w:val="Normal"/>
    <w:semiHidden/>
  </w:style>
  <w:style w:type="paragraph" w:styleId="ListNumber4">
    <w:name w:val="List Number 4"/>
    <w:basedOn w:val="Normal"/>
    <w:pPr>
      <w:numPr>
        <w:numId w:val="4"/>
      </w:numPr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Hyperlink">
    <w:name w:val="Hyperlink"/>
    <w:rPr>
      <w:color w:val="0000FF"/>
      <w:sz w:val="20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  <w:jc w:val="right"/>
    </w:pPr>
    <w:rPr>
      <w:sz w:val="16"/>
    </w:rPr>
  </w:style>
  <w:style w:type="paragraph" w:styleId="List3">
    <w:name w:val="List 3"/>
    <w:basedOn w:val="List2"/>
    <w:pPr>
      <w:ind w:left="1077"/>
    </w:pPr>
  </w:style>
  <w:style w:type="paragraph" w:styleId="List2">
    <w:name w:val="List 2"/>
    <w:basedOn w:val="List"/>
    <w:pPr>
      <w:ind w:left="714"/>
    </w:pPr>
  </w:style>
  <w:style w:type="paragraph" w:styleId="List">
    <w:name w:val="List"/>
    <w:basedOn w:val="Normal"/>
    <w:pPr>
      <w:ind w:left="357" w:hanging="357"/>
    </w:pPr>
  </w:style>
  <w:style w:type="paragraph" w:styleId="ListContinue4">
    <w:name w:val="List Continue 4"/>
    <w:basedOn w:val="ListContinue3"/>
    <w:pPr>
      <w:ind w:left="1440"/>
    </w:pPr>
  </w:style>
  <w:style w:type="paragraph" w:customStyle="1" w:styleId="HeadingAppendix2">
    <w:name w:val="Heading Appendix 2"/>
    <w:basedOn w:val="Heading2"/>
    <w:next w:val="Normal"/>
    <w:pPr>
      <w:numPr>
        <w:numId w:val="3"/>
      </w:numPr>
      <w:tabs>
        <w:tab w:val="clear" w:pos="357"/>
      </w:tabs>
      <w:ind w:left="0"/>
    </w:pPr>
  </w:style>
  <w:style w:type="paragraph" w:customStyle="1" w:styleId="HeadingUnnumbered2">
    <w:name w:val="Heading Unnumbered 2"/>
    <w:basedOn w:val="Heading2"/>
    <w:next w:val="Normal"/>
    <w:pPr>
      <w:numPr>
        <w:ilvl w:val="0"/>
        <w:numId w:val="0"/>
      </w:numPr>
      <w:outlineLvl w:val="9"/>
    </w:pPr>
  </w:style>
  <w:style w:type="paragraph" w:customStyle="1" w:styleId="TitleRow1">
    <w:name w:val="Title Row 1"/>
    <w:basedOn w:val="DocumentTitle"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styleId="Index4">
    <w:name w:val="index 4"/>
    <w:basedOn w:val="Normal"/>
    <w:next w:val="Normal"/>
    <w:semiHidden/>
    <w:pPr>
      <w:ind w:left="800" w:hanging="200"/>
    </w:pPr>
  </w:style>
  <w:style w:type="paragraph" w:styleId="IndexHeading">
    <w:name w:val="index heading"/>
    <w:basedOn w:val="Normal"/>
    <w:next w:val="Index1"/>
    <w:semiHidden/>
    <w:pPr>
      <w:keepNext/>
      <w:pageBreakBefore/>
      <w:overflowPunct w:val="0"/>
      <w:autoSpaceDE w:val="0"/>
      <w:autoSpaceDN w:val="0"/>
      <w:adjustRightInd w:val="0"/>
      <w:spacing w:after="800" w:line="400" w:lineRule="exact"/>
      <w:textAlignment w:val="baseline"/>
    </w:pPr>
    <w:rPr>
      <w:rFonts w:ascii="UBSHeadline" w:hAnsi="UBSHeadline"/>
      <w:kern w:val="28"/>
      <w:sz w:val="44"/>
    </w:rPr>
  </w:style>
  <w:style w:type="paragraph" w:customStyle="1" w:styleId="hiddentext">
    <w:name w:val="hidden_text"/>
    <w:basedOn w:val="HeadingUnnumbered2"/>
    <w:rPr>
      <w:b w:val="0"/>
      <w:vanish/>
      <w:color w:val="FF000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Style1">
    <w:name w:val="Style1"/>
    <w:basedOn w:val="Normal"/>
  </w:style>
  <w:style w:type="paragraph" w:customStyle="1" w:styleId="subtitel">
    <w:name w:val="subtitel"/>
    <w:basedOn w:val="Normal"/>
    <w:pPr>
      <w:spacing w:after="480" w:line="560" w:lineRule="atLeast"/>
    </w:pPr>
    <w:rPr>
      <w:rFonts w:ascii="UBSHeadline" w:hAnsi="UBSHeadline"/>
      <w:color w:val="C0C0C0"/>
      <w:kern w:val="52"/>
      <w:sz w:val="52"/>
    </w:rPr>
  </w:style>
  <w:style w:type="paragraph" w:customStyle="1" w:styleId="zzpnumber">
    <w:name w:val="zz_pnumber"/>
    <w:basedOn w:val="Normal"/>
  </w:style>
  <w:style w:type="paragraph" w:customStyle="1" w:styleId="TitleRow">
    <w:name w:val="Title Row"/>
    <w:basedOn w:val="Normal"/>
    <w:pPr>
      <w:spacing w:after="480" w:line="560" w:lineRule="atLeast"/>
    </w:pPr>
    <w:rPr>
      <w:rFonts w:ascii="UBSHeadline" w:hAnsi="UBSHeadline"/>
      <w:color w:val="C0C0C0"/>
      <w:kern w:val="52"/>
      <w:sz w:val="40"/>
    </w:rPr>
  </w:style>
  <w:style w:type="paragraph" w:customStyle="1" w:styleId="HeadingUnnumbered1">
    <w:name w:val="Heading Unnumbered 1"/>
    <w:basedOn w:val="Heading1"/>
    <w:pPr>
      <w:numPr>
        <w:numId w:val="0"/>
      </w:numPr>
    </w:pPr>
  </w:style>
  <w:style w:type="paragraph" w:styleId="Date">
    <w:name w:val="Date"/>
    <w:basedOn w:val="Normal"/>
    <w:next w:val="Normal"/>
  </w:style>
  <w:style w:type="paragraph" w:customStyle="1" w:styleId="DocumentSubTitle">
    <w:name w:val="DocumentSubTitle"/>
    <w:basedOn w:val="DocumentTitle"/>
    <w:rPr>
      <w:color w:val="808080"/>
    </w:rPr>
  </w:style>
  <w:style w:type="paragraph" w:customStyle="1" w:styleId="TitleRow2">
    <w:name w:val="Title Row 2"/>
    <w:basedOn w:val="DocumentSubTitle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DocumentIdentification">
    <w:name w:val="Document Identification"/>
    <w:basedOn w:val="Normal"/>
    <w:pPr>
      <w:spacing w:before="40" w:line="240" w:lineRule="auto"/>
    </w:pPr>
    <w:rPr>
      <w:sz w:val="16"/>
    </w:rPr>
  </w:style>
  <w:style w:type="paragraph" w:customStyle="1" w:styleId="Footer2nd">
    <w:name w:val="Footer2nd"/>
    <w:basedOn w:val="Normal"/>
    <w:pPr>
      <w:spacing w:before="40" w:line="160" w:lineRule="atLeast"/>
    </w:pPr>
    <w:rPr>
      <w:sz w:val="16"/>
    </w:rPr>
  </w:style>
  <w:style w:type="paragraph" w:styleId="BodyText">
    <w:name w:val="Body Text"/>
    <w:basedOn w:val="Normal"/>
    <w:rPr>
      <w:b/>
      <w:sz w:val="52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INFOText">
    <w:name w:val="INFO_Text"/>
    <w:basedOn w:val="CommentText"/>
    <w:pPr>
      <w:ind w:left="851"/>
    </w:pPr>
    <w:rPr>
      <w:color w:val="000000"/>
    </w:rPr>
  </w:style>
  <w:style w:type="character" w:styleId="FootnoteReference">
    <w:name w:val="footnote reference"/>
    <w:semiHidden/>
    <w:rPr>
      <w:vertAlign w:val="superscript"/>
    </w:rPr>
  </w:style>
  <w:style w:type="paragraph" w:styleId="TOC6">
    <w:name w:val="toc 6"/>
    <w:basedOn w:val="Normal"/>
    <w:next w:val="Normal"/>
    <w:autoRedefine/>
    <w:semiHidden/>
    <w:pPr>
      <w:ind w:left="1050"/>
    </w:pPr>
  </w:style>
  <w:style w:type="paragraph" w:styleId="TOC7">
    <w:name w:val="toc 7"/>
    <w:basedOn w:val="Normal"/>
    <w:next w:val="Normal"/>
    <w:autoRedefine/>
    <w:semiHidden/>
    <w:pPr>
      <w:ind w:left="1260"/>
    </w:pPr>
  </w:style>
  <w:style w:type="paragraph" w:styleId="TOC8">
    <w:name w:val="toc 8"/>
    <w:basedOn w:val="Normal"/>
    <w:next w:val="Normal"/>
    <w:autoRedefine/>
    <w:semiHidden/>
    <w:pPr>
      <w:ind w:left="1470"/>
    </w:pPr>
  </w:style>
  <w:style w:type="paragraph" w:styleId="TOC9">
    <w:name w:val="toc 9"/>
    <w:basedOn w:val="Normal"/>
    <w:next w:val="Normal"/>
    <w:autoRedefine/>
    <w:semiHidden/>
    <w:pPr>
      <w:ind w:left="1680"/>
    </w:pPr>
  </w:style>
  <w:style w:type="paragraph" w:customStyle="1" w:styleId="NumberVorlage">
    <w:name w:val="Number_Vorlage"/>
    <w:basedOn w:val="Normal"/>
    <w:pPr>
      <w:numPr>
        <w:numId w:val="7"/>
      </w:numPr>
      <w:tabs>
        <w:tab w:val="clear" w:pos="720"/>
        <w:tab w:val="left" w:pos="567"/>
      </w:tabs>
      <w:spacing w:after="60"/>
      <w:ind w:left="567" w:hanging="567"/>
    </w:pPr>
  </w:style>
  <w:style w:type="paragraph" w:customStyle="1" w:styleId="Bulletvorlage">
    <w:name w:val="Bullet_vorlage"/>
    <w:basedOn w:val="ListBullet"/>
    <w:pPr>
      <w:numPr>
        <w:numId w:val="5"/>
      </w:numPr>
      <w:tabs>
        <w:tab w:val="clear" w:pos="340"/>
      </w:tabs>
      <w:spacing w:after="60"/>
    </w:pPr>
  </w:style>
  <w:style w:type="paragraph" w:customStyle="1" w:styleId="TDDescriptionSubject">
    <w:name w:val="TDDescriptionSubject"/>
    <w:basedOn w:val="Normal"/>
    <w:pPr>
      <w:spacing w:line="240" w:lineRule="auto"/>
    </w:pPr>
    <w:rPr>
      <w:rFonts w:ascii="Arial" w:hAnsi="Arial"/>
      <w:b/>
      <w:sz w:val="20"/>
      <w:lang w:val="en-US" w:eastAsia="en-US"/>
    </w:rPr>
  </w:style>
  <w:style w:type="paragraph" w:styleId="BalloonText">
    <w:name w:val="Balloon Text"/>
    <w:basedOn w:val="Normal"/>
    <w:semiHidden/>
    <w:rsid w:val="00D7019C"/>
    <w:rPr>
      <w:rFonts w:ascii="Tahoma" w:hAnsi="Tahoma" w:cs="Tahoma"/>
      <w:sz w:val="16"/>
      <w:szCs w:val="16"/>
    </w:rPr>
  </w:style>
  <w:style w:type="paragraph" w:customStyle="1" w:styleId="Empty">
    <w:name w:val="Empty"/>
    <w:basedOn w:val="Normal"/>
    <w:rsid w:val="000316C0"/>
    <w:rPr>
      <w:noProof/>
      <w:vanish/>
      <w:color w:val="FFFFFF"/>
      <w:lang w:val="en-US" w:eastAsia="en-US"/>
    </w:rPr>
  </w:style>
  <w:style w:type="paragraph" w:customStyle="1" w:styleId="Classification">
    <w:name w:val="Classification"/>
    <w:basedOn w:val="Normal"/>
    <w:rsid w:val="000316C0"/>
    <w:rPr>
      <w:b/>
      <w:lang w:val="en-US" w:eastAsia="en-US"/>
    </w:rPr>
  </w:style>
  <w:style w:type="table" w:styleId="TableGrid">
    <w:name w:val="Table Grid"/>
    <w:basedOn w:val="TableNormal"/>
    <w:rsid w:val="00395E50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WPPM\PM-STANDARD\Testdrehb&#252;cher\WindowsXP\Test_Report_I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1C2F4-D120-4E7F-9882-39BFA188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Test_Report_ITI.dot</Template>
  <TotalTime>1706</TotalTime>
  <Pages>6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Adobe Acrobat Professional</vt:lpstr>
    </vt:vector>
  </TitlesOfParts>
  <Manager>ITI Product Management</Manager>
  <Company>UBS AG</Company>
  <LinksUpToDate>false</LinksUpToDate>
  <CharactersWithSpaces>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Adobe Acrobat Professional</dc:title>
  <dc:creator>A. Martelli</dc:creator>
  <cp:lastModifiedBy>shubbham patel</cp:lastModifiedBy>
  <cp:revision>318</cp:revision>
  <cp:lastPrinted>2005-09-27T20:35:00Z</cp:lastPrinted>
  <dcterms:created xsi:type="dcterms:W3CDTF">2010-03-18T02:24:00Z</dcterms:created>
  <dcterms:modified xsi:type="dcterms:W3CDTF">2020-04-12T17:55:00Z</dcterms:modified>
</cp:coreProperties>
</file>